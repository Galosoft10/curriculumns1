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4" w:type="dxa"/>
        <w:tblLook w:val="0000"/>
      </w:tblPr>
      <w:tblGrid>
        <w:gridCol w:w="6449"/>
        <w:gridCol w:w="4007"/>
      </w:tblGrid>
      <w:tr w:rsidR="00832AAE">
        <w:tc>
          <w:tcPr>
            <w:tcW w:w="6449" w:type="dxa"/>
          </w:tcPr>
          <w:p w:rsidR="00863323" w:rsidRPr="00712723" w:rsidRDefault="002E1B87" w:rsidP="00955CF8">
            <w:pPr>
              <w:pStyle w:val="Ttulo5"/>
              <w:spacing w:line="360" w:lineRule="auto"/>
              <w:rPr>
                <w:rFonts w:ascii="Arial" w:hAnsi="Arial" w:cs="Arial"/>
                <w:b w:val="0"/>
                <w:i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i w:val="0"/>
                <w:sz w:val="28"/>
                <w:szCs w:val="28"/>
              </w:rPr>
              <w:t>Trinidad García</w:t>
            </w:r>
            <w:r w:rsidR="00955CF8">
              <w:rPr>
                <w:rFonts w:ascii="Arial" w:hAnsi="Arial" w:cs="Arial"/>
                <w:b w:val="0"/>
                <w:i w:val="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 w:val="0"/>
                <w:i w:val="0"/>
                <w:sz w:val="28"/>
                <w:szCs w:val="28"/>
              </w:rPr>
              <w:t>López</w:t>
            </w:r>
          </w:p>
          <w:p w:rsidR="00832AAE" w:rsidRDefault="00832AAE" w:rsidP="00955CF8">
            <w:pPr>
              <w:pStyle w:val="Encabezado"/>
              <w:spacing w:after="60" w:line="360" w:lineRule="auto"/>
              <w:rPr>
                <w:color w:val="000080"/>
              </w:rPr>
            </w:pPr>
            <w:bookmarkStart w:id="0" w:name="_GoBack"/>
            <w:bookmarkEnd w:id="0"/>
          </w:p>
        </w:tc>
        <w:tc>
          <w:tcPr>
            <w:tcW w:w="4007" w:type="dxa"/>
          </w:tcPr>
          <w:p w:rsidR="00832AAE" w:rsidRDefault="00156165" w:rsidP="00955CF8">
            <w:pPr>
              <w:pStyle w:val="Encabezado"/>
              <w:spacing w:after="60" w:line="360" w:lineRule="auto"/>
              <w:rPr>
                <w:color w:val="000080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822325" cy="1125867"/>
                  <wp:effectExtent l="0" t="0" r="0" b="0"/>
                  <wp:docPr id="3" name="Imagen 3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440" cy="1150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AAE" w:rsidRPr="00F9636F" w:rsidRDefault="00832AAE" w:rsidP="00955CF8">
      <w:pPr>
        <w:pStyle w:val="Encabezado"/>
        <w:keepNext/>
        <w:tabs>
          <w:tab w:val="clear" w:pos="4153"/>
          <w:tab w:val="clear" w:pos="8306"/>
          <w:tab w:val="left" w:pos="6521"/>
        </w:tabs>
        <w:autoSpaceDE w:val="0"/>
        <w:autoSpaceDN w:val="0"/>
        <w:spacing w:after="60" w:line="360" w:lineRule="auto"/>
        <w:outlineLvl w:val="6"/>
        <w:rPr>
          <w:rFonts w:ascii="Arial" w:hAnsi="Arial"/>
          <w:color w:val="008080"/>
          <w:sz w:val="16"/>
          <w:szCs w:val="16"/>
        </w:rPr>
      </w:pPr>
    </w:p>
    <w:tbl>
      <w:tblPr>
        <w:tblW w:w="0" w:type="auto"/>
        <w:tblInd w:w="284" w:type="dxa"/>
        <w:tblBorders>
          <w:bottom w:val="single" w:sz="4" w:space="0" w:color="000080"/>
        </w:tblBorders>
        <w:tblLook w:val="0000"/>
      </w:tblPr>
      <w:tblGrid>
        <w:gridCol w:w="108"/>
        <w:gridCol w:w="2126"/>
        <w:gridCol w:w="4243"/>
        <w:gridCol w:w="3979"/>
      </w:tblGrid>
      <w:tr w:rsidR="00832AAE" w:rsidRPr="00772A6A" w:rsidTr="00C524EE">
        <w:trPr>
          <w:trHeight w:val="590"/>
        </w:trPr>
        <w:tc>
          <w:tcPr>
            <w:tcW w:w="6477" w:type="dxa"/>
            <w:gridSpan w:val="3"/>
          </w:tcPr>
          <w:p w:rsidR="00832AAE" w:rsidRDefault="00C524EE" w:rsidP="00955CF8">
            <w:pPr>
              <w:spacing w:line="360" w:lineRule="auto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C524EE">
              <w:rPr>
                <w:rFonts w:ascii="Arial" w:hAnsi="Arial" w:cs="Arial"/>
                <w:b/>
                <w:color w:val="000080"/>
                <w:sz w:val="18"/>
                <w:szCs w:val="18"/>
              </w:rPr>
              <w:t>Professional experience</w:t>
            </w:r>
          </w:p>
          <w:p w:rsidR="00574CCB" w:rsidRPr="00772A6A" w:rsidRDefault="00574CCB" w:rsidP="00955CF8">
            <w:pPr>
              <w:spacing w:line="360" w:lineRule="auto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3979" w:type="dxa"/>
          </w:tcPr>
          <w:p w:rsidR="00832AAE" w:rsidRPr="00772A6A" w:rsidRDefault="00F9636F" w:rsidP="00955CF8">
            <w:pPr>
              <w:pStyle w:val="Encabezado"/>
              <w:tabs>
                <w:tab w:val="clear" w:pos="4153"/>
                <w:tab w:val="clear" w:pos="8306"/>
                <w:tab w:val="left" w:pos="1842"/>
              </w:tabs>
              <w:spacing w:line="360" w:lineRule="auto"/>
              <w:rPr>
                <w:rFonts w:ascii="Arial" w:hAnsi="Arial"/>
                <w:color w:val="FFFFFF"/>
                <w:sz w:val="18"/>
                <w:szCs w:val="18"/>
              </w:rPr>
            </w:pPr>
            <w:r w:rsidRPr="00772A6A">
              <w:rPr>
                <w:rFonts w:ascii="Arial" w:hAnsi="Arial"/>
                <w:color w:val="FFFFFF"/>
                <w:sz w:val="18"/>
                <w:szCs w:val="18"/>
              </w:rPr>
              <w:tab/>
            </w:r>
          </w:p>
        </w:tc>
      </w:tr>
      <w:tr w:rsidR="00832AAE" w:rsidRPr="00CD0E3A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570"/>
        </w:trPr>
        <w:tc>
          <w:tcPr>
            <w:tcW w:w="2126" w:type="dxa"/>
          </w:tcPr>
          <w:p w:rsidR="00832AAE" w:rsidRPr="001A1483" w:rsidRDefault="00C524EE" w:rsidP="00955CF8">
            <w:pPr>
              <w:pStyle w:val="CellTitle1"/>
              <w:numPr>
                <w:ilvl w:val="0"/>
                <w:numId w:val="0"/>
              </w:num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Profile</w:t>
            </w:r>
          </w:p>
        </w:tc>
        <w:tc>
          <w:tcPr>
            <w:tcW w:w="8222" w:type="dxa"/>
            <w:gridSpan w:val="2"/>
          </w:tcPr>
          <w:p w:rsidR="00C524EE" w:rsidRPr="00955CF8" w:rsidRDefault="00C524EE" w:rsidP="00955CF8">
            <w:pPr>
              <w:pStyle w:val="Texte1"/>
              <w:spacing w:before="100" w:beforeAutospacing="1" w:line="360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955CF8">
              <w:rPr>
                <w:rFonts w:cs="Arial"/>
                <w:sz w:val="18"/>
                <w:szCs w:val="18"/>
                <w:lang w:val="en-US"/>
              </w:rPr>
              <w:t>Trinidad Garcia has more than 8 years of experience in Java 6 platform, web design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applications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using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the MVC design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through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major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technology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frameworks</w:t>
            </w:r>
            <w:r w:rsid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such as Spring, Hiberante, JSF 2.0, Web Services and REST SOAP web service</w:t>
            </w:r>
            <w:r w:rsid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testing, Android</w:t>
            </w:r>
            <w:r w:rsid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applications and user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inte</w:t>
            </w:r>
            <w:r w:rsidR="00955CF8">
              <w:rPr>
                <w:rFonts w:cs="Arial"/>
                <w:sz w:val="18"/>
                <w:szCs w:val="18"/>
                <w:lang w:val="en-US"/>
              </w:rPr>
              <w:t>r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faces</w:t>
            </w:r>
          </w:p>
          <w:p w:rsidR="00515148" w:rsidRPr="00955CF8" w:rsidRDefault="00515148" w:rsidP="00955CF8">
            <w:pPr>
              <w:pStyle w:val="Texte1"/>
              <w:spacing w:before="100" w:beforeAutospacing="1" w:line="360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955CF8">
              <w:rPr>
                <w:rFonts w:cs="Arial"/>
                <w:sz w:val="18"/>
                <w:szCs w:val="18"/>
                <w:lang w:val="en-US"/>
              </w:rPr>
              <w:t>He has experience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working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with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multidisciplinary and multicultural teams, IT teams and working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with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big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groups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using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methodologies and PERT PUDS</w:t>
            </w:r>
          </w:p>
          <w:p w:rsidR="00515148" w:rsidRPr="00955CF8" w:rsidRDefault="00515148" w:rsidP="00955CF8">
            <w:pPr>
              <w:pStyle w:val="Texte1"/>
              <w:spacing w:before="100" w:beforeAutospacing="1" w:line="360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955CF8">
              <w:rPr>
                <w:rFonts w:cs="Arial"/>
                <w:sz w:val="18"/>
                <w:szCs w:val="18"/>
                <w:lang w:val="en-US"/>
              </w:rPr>
              <w:t>He is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an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expert in application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development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technologies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such as HTML 5, CSS3 and JavaScript and development of mobile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applications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through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the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core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Cordova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hybrid, and Ionic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Phonegap</w:t>
            </w:r>
          </w:p>
          <w:p w:rsidR="00515148" w:rsidRPr="00955CF8" w:rsidRDefault="00515148" w:rsidP="00955CF8">
            <w:pPr>
              <w:pStyle w:val="Texte1"/>
              <w:spacing w:before="100" w:beforeAutospacing="1" w:line="360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955CF8">
              <w:rPr>
                <w:rFonts w:cs="Arial"/>
                <w:sz w:val="18"/>
                <w:szCs w:val="18"/>
                <w:lang w:val="en-US"/>
              </w:rPr>
              <w:t>The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last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five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years has worked as an instructor and capacitor in this</w:t>
            </w:r>
            <w:r w:rsid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technology in public</w:t>
            </w:r>
            <w:r w:rsid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institutions (Universidad Tecnologica Fidel Velazquez) and private (private</w:t>
            </w:r>
            <w:r w:rsid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companies as transportation and logistics Granados, G &amp; C Logistics)</w:t>
            </w:r>
          </w:p>
          <w:p w:rsidR="00515148" w:rsidRPr="00955CF8" w:rsidRDefault="00515148" w:rsidP="00955CF8">
            <w:pPr>
              <w:pStyle w:val="Texte1"/>
              <w:spacing w:before="100" w:beforeAutospacing="1" w:line="360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955CF8">
              <w:rPr>
                <w:rFonts w:cs="Arial"/>
                <w:sz w:val="18"/>
                <w:szCs w:val="18"/>
                <w:lang w:val="en-US"/>
              </w:rPr>
              <w:t>It has high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 xml:space="preserve"> and great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ability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to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generate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high</w:t>
            </w:r>
            <w:r w:rsid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quality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graphic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concepts (Pixel- perfection) to</w:t>
            </w:r>
            <w:r w:rsid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provide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solutions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to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problems of communication and interfaces</w:t>
            </w:r>
          </w:p>
          <w:p w:rsidR="00F94FBA" w:rsidRPr="00955CF8" w:rsidRDefault="00515148" w:rsidP="00955CF8">
            <w:pPr>
              <w:pStyle w:val="Texte1"/>
              <w:spacing w:before="100" w:beforeAutospacing="1" w:line="360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955CF8">
              <w:rPr>
                <w:rFonts w:cs="Arial"/>
                <w:sz w:val="18"/>
                <w:szCs w:val="18"/>
                <w:lang w:val="en-US"/>
              </w:rPr>
              <w:t>It has excellent</w:t>
            </w:r>
            <w:r w:rsid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skills in front-end</w:t>
            </w:r>
            <w:r w:rsid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development (HTML5, CSS3, jQuery). Extensive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experience in usability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testing, creating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profiles</w:t>
            </w:r>
            <w:r w:rsid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Experience in content</w:t>
            </w:r>
            <w:r w:rsid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management and assets in large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corporative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portals (CMS, Wordpress, Joomla).</w:t>
            </w:r>
          </w:p>
          <w:p w:rsidR="002B3E81" w:rsidRPr="00955CF8" w:rsidRDefault="002B3E81" w:rsidP="00955CF8">
            <w:pPr>
              <w:pStyle w:val="Texte1"/>
              <w:spacing w:before="100" w:beforeAutospacing="1" w:line="360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32AAE" w:rsidRPr="00CD0E3A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508"/>
        </w:trPr>
        <w:tc>
          <w:tcPr>
            <w:tcW w:w="2126" w:type="dxa"/>
          </w:tcPr>
          <w:p w:rsidR="00574CCB" w:rsidRPr="001A1483" w:rsidRDefault="00515148" w:rsidP="00955CF8">
            <w:pPr>
              <w:pStyle w:val="CellTitle1"/>
              <w:numPr>
                <w:ilvl w:val="0"/>
                <w:numId w:val="0"/>
              </w:num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Work Experience</w:t>
            </w:r>
          </w:p>
        </w:tc>
        <w:tc>
          <w:tcPr>
            <w:tcW w:w="8222" w:type="dxa"/>
            <w:gridSpan w:val="2"/>
          </w:tcPr>
          <w:p w:rsidR="00916B9A" w:rsidRPr="00955CF8" w:rsidRDefault="00916B9A" w:rsidP="00955CF8">
            <w:pPr>
              <w:pStyle w:val="Texte1"/>
              <w:tabs>
                <w:tab w:val="left" w:pos="1892"/>
              </w:tabs>
              <w:spacing w:line="360" w:lineRule="auto"/>
              <w:ind w:left="1892" w:hanging="1892"/>
              <w:rPr>
                <w:rFonts w:cs="Arial"/>
                <w:b/>
                <w:sz w:val="18"/>
                <w:szCs w:val="18"/>
                <w:lang w:val="en-US"/>
              </w:rPr>
            </w:pPr>
          </w:p>
          <w:p w:rsidR="00DE2A93" w:rsidRPr="00955CF8" w:rsidRDefault="00DE2A93" w:rsidP="00955CF8">
            <w:pPr>
              <w:pStyle w:val="Texte1"/>
              <w:spacing w:line="360" w:lineRule="auto"/>
              <w:rPr>
                <w:rFonts w:cs="Arial"/>
                <w:b/>
                <w:color w:val="1F497D"/>
                <w:sz w:val="18"/>
                <w:szCs w:val="18"/>
                <w:lang w:val="en-US"/>
              </w:rPr>
            </w:pPr>
          </w:p>
          <w:p w:rsidR="00DE2A93" w:rsidRPr="00955CF8" w:rsidRDefault="00955CF8" w:rsidP="00955CF8">
            <w:pPr>
              <w:spacing w:before="30" w:line="360" w:lineRule="auto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  <w:t xml:space="preserve">JUNE 2008 – SEPTEMBER 2015 </w:t>
            </w:r>
          </w:p>
          <w:p w:rsidR="00DE2A93" w:rsidRPr="00955CF8" w:rsidRDefault="00572050" w:rsidP="00955CF8">
            <w:pPr>
              <w:spacing w:before="30" w:line="360" w:lineRule="auto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  <w:t>GALOSOFT</w:t>
            </w:r>
          </w:p>
          <w:p w:rsidR="00DE2A93" w:rsidRPr="00955CF8" w:rsidRDefault="001A1483" w:rsidP="00955CF8">
            <w:pPr>
              <w:spacing w:before="30" w:line="360" w:lineRule="auto"/>
              <w:ind w:right="-20"/>
              <w:rPr>
                <w:rFonts w:ascii="Arial" w:hAnsi="Arial"/>
                <w:b/>
                <w:snapToGrid w:val="0"/>
                <w:sz w:val="18"/>
                <w:szCs w:val="18"/>
                <w:lang w:val="en-US"/>
              </w:rPr>
            </w:pPr>
            <w:r w:rsidRPr="00955CF8">
              <w:rPr>
                <w:rFonts w:ascii="Arial" w:hAnsi="Arial"/>
                <w:b/>
                <w:snapToGrid w:val="0"/>
                <w:sz w:val="18"/>
                <w:szCs w:val="18"/>
                <w:lang w:val="en-US"/>
              </w:rPr>
              <w:t>ROL</w:t>
            </w:r>
            <w:r w:rsidR="00515148" w:rsidRPr="00955CF8">
              <w:rPr>
                <w:rFonts w:ascii="Arial" w:hAnsi="Arial"/>
                <w:b/>
                <w:snapToGrid w:val="0"/>
                <w:sz w:val="18"/>
                <w:szCs w:val="18"/>
                <w:lang w:val="en-US"/>
              </w:rPr>
              <w:t>E</w:t>
            </w:r>
            <w:r w:rsidRPr="00955CF8">
              <w:rPr>
                <w:rFonts w:ascii="Arial" w:hAnsi="Arial"/>
                <w:b/>
                <w:snapToGrid w:val="0"/>
                <w:sz w:val="18"/>
                <w:szCs w:val="18"/>
                <w:lang w:val="en-US"/>
              </w:rPr>
              <w:t>:</w:t>
            </w:r>
            <w:r w:rsidR="008F0B85" w:rsidRPr="00955CF8">
              <w:rPr>
                <w:rFonts w:ascii="Arial" w:hAnsi="Arial"/>
                <w:b/>
                <w:snapToGrid w:val="0"/>
                <w:sz w:val="18"/>
                <w:szCs w:val="18"/>
                <w:lang w:val="en-US"/>
              </w:rPr>
              <w:t xml:space="preserve"> JAVA</w:t>
            </w:r>
            <w:r w:rsidR="00196904" w:rsidRPr="00955CF8">
              <w:rPr>
                <w:rFonts w:ascii="Arial" w:hAnsi="Arial"/>
                <w:b/>
                <w:snapToGrid w:val="0"/>
                <w:sz w:val="18"/>
                <w:szCs w:val="18"/>
                <w:lang w:val="en-US"/>
              </w:rPr>
              <w:t xml:space="preserve"> EE</w:t>
            </w:r>
            <w:r w:rsidR="00DE2A93" w:rsidRPr="00955CF8">
              <w:rPr>
                <w:rFonts w:ascii="Arial" w:hAnsi="Arial"/>
                <w:b/>
                <w:snapToGrid w:val="0"/>
                <w:sz w:val="18"/>
                <w:szCs w:val="18"/>
                <w:lang w:val="en-US"/>
              </w:rPr>
              <w:t xml:space="preserve"> SENIOR</w:t>
            </w:r>
            <w:r w:rsidR="00515148" w:rsidRPr="00955CF8">
              <w:rPr>
                <w:rFonts w:ascii="Arial" w:hAnsi="Arial"/>
                <w:b/>
                <w:snapToGrid w:val="0"/>
                <w:sz w:val="18"/>
                <w:szCs w:val="18"/>
                <w:lang w:val="en-US"/>
              </w:rPr>
              <w:t xml:space="preserve"> DEVELOPER</w:t>
            </w:r>
          </w:p>
          <w:p w:rsidR="00847AD0" w:rsidRPr="00955CF8" w:rsidRDefault="00847AD0" w:rsidP="00955CF8">
            <w:pPr>
              <w:spacing w:before="30" w:line="360" w:lineRule="auto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</w:pPr>
          </w:p>
          <w:p w:rsidR="00847AD0" w:rsidRPr="00955CF8" w:rsidRDefault="00515148" w:rsidP="00955CF8">
            <w:pPr>
              <w:spacing w:before="30" w:line="360" w:lineRule="auto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  <w:t>JULY 2005 – SEPTEMBER</w:t>
            </w:r>
            <w:r w:rsidR="00572050" w:rsidRPr="00955CF8"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  <w:t xml:space="preserve"> 2006</w:t>
            </w:r>
          </w:p>
          <w:p w:rsidR="00847AD0" w:rsidRPr="00955CF8" w:rsidRDefault="00515148" w:rsidP="00955CF8">
            <w:pPr>
              <w:spacing w:before="30" w:line="360" w:lineRule="auto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  <w:t xml:space="preserve">D  &amp; D System, </w:t>
            </w:r>
            <w:r w:rsidR="00572050" w:rsidRPr="00955CF8"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  <w:t xml:space="preserve"> WEB</w:t>
            </w:r>
            <w:r w:rsidRPr="00955CF8"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  <w:t xml:space="preserve"> MASTER</w:t>
            </w:r>
          </w:p>
          <w:p w:rsidR="00847AD0" w:rsidRPr="001A1483" w:rsidRDefault="001A1483" w:rsidP="00955CF8">
            <w:pPr>
              <w:spacing w:before="30" w:line="360" w:lineRule="auto"/>
              <w:ind w:right="-20"/>
              <w:rPr>
                <w:rFonts w:ascii="Arial" w:hAnsi="Arial"/>
                <w:b/>
                <w:snapToGrid w:val="0"/>
                <w:sz w:val="18"/>
                <w:szCs w:val="18"/>
                <w:lang w:val="es-MX"/>
              </w:rPr>
            </w:pPr>
            <w:r w:rsidRPr="001A1483">
              <w:rPr>
                <w:rFonts w:ascii="Arial" w:hAnsi="Arial"/>
                <w:b/>
                <w:snapToGrid w:val="0"/>
                <w:sz w:val="18"/>
                <w:szCs w:val="18"/>
                <w:lang w:val="es-MX"/>
              </w:rPr>
              <w:t>ROL</w:t>
            </w:r>
            <w:r w:rsidR="00515148">
              <w:rPr>
                <w:rFonts w:ascii="Arial" w:hAnsi="Arial"/>
                <w:b/>
                <w:snapToGrid w:val="0"/>
                <w:sz w:val="18"/>
                <w:szCs w:val="18"/>
                <w:lang w:val="es-MX"/>
              </w:rPr>
              <w:t>E</w:t>
            </w:r>
            <w:r w:rsidRPr="001A1483">
              <w:rPr>
                <w:rFonts w:ascii="Arial" w:hAnsi="Arial"/>
                <w:b/>
                <w:snapToGrid w:val="0"/>
                <w:sz w:val="18"/>
                <w:szCs w:val="18"/>
                <w:lang w:val="es-MX"/>
              </w:rPr>
              <w:t>:</w:t>
            </w:r>
            <w:r w:rsidR="00196904">
              <w:rPr>
                <w:rFonts w:ascii="Arial" w:hAnsi="Arial"/>
                <w:b/>
                <w:snapToGrid w:val="0"/>
                <w:sz w:val="18"/>
                <w:szCs w:val="18"/>
                <w:lang w:val="es-MX"/>
              </w:rPr>
              <w:t xml:space="preserve"> JAVA</w:t>
            </w:r>
            <w:r w:rsidR="00515148">
              <w:rPr>
                <w:rFonts w:ascii="Arial" w:hAnsi="Arial"/>
                <w:b/>
                <w:snapToGrid w:val="0"/>
                <w:sz w:val="18"/>
                <w:szCs w:val="18"/>
                <w:lang w:val="es-MX"/>
              </w:rPr>
              <w:t xml:space="preserve"> DEVELOPER</w:t>
            </w:r>
            <w:r w:rsidR="00847AD0" w:rsidRPr="001A1483">
              <w:rPr>
                <w:rFonts w:ascii="Arial" w:hAnsi="Arial"/>
                <w:b/>
                <w:snapToGrid w:val="0"/>
                <w:sz w:val="18"/>
                <w:szCs w:val="18"/>
                <w:lang w:val="es-MX"/>
              </w:rPr>
              <w:t>.</w:t>
            </w:r>
          </w:p>
          <w:p w:rsidR="00847AD0" w:rsidRPr="001A1483" w:rsidRDefault="00847AD0" w:rsidP="00955CF8">
            <w:pPr>
              <w:spacing w:before="30" w:line="360" w:lineRule="auto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</w:p>
          <w:p w:rsidR="00DE2A93" w:rsidRDefault="00DE2A93" w:rsidP="00955CF8">
            <w:pPr>
              <w:pStyle w:val="Texte1"/>
              <w:spacing w:line="360" w:lineRule="auto"/>
              <w:rPr>
                <w:rFonts w:cs="Arial"/>
                <w:b/>
                <w:color w:val="1F497D"/>
                <w:sz w:val="18"/>
                <w:szCs w:val="18"/>
                <w:lang w:val="es-MX"/>
              </w:rPr>
            </w:pPr>
          </w:p>
          <w:p w:rsidR="001A1483" w:rsidRDefault="001A1483" w:rsidP="00955CF8">
            <w:pPr>
              <w:pStyle w:val="Texte1"/>
              <w:spacing w:line="360" w:lineRule="auto"/>
              <w:rPr>
                <w:rFonts w:cs="Arial"/>
                <w:b/>
                <w:color w:val="1F497D"/>
                <w:sz w:val="18"/>
                <w:szCs w:val="18"/>
                <w:lang w:val="es-MX"/>
              </w:rPr>
            </w:pPr>
          </w:p>
          <w:p w:rsidR="00153757" w:rsidRPr="00153757" w:rsidRDefault="00153757" w:rsidP="00955CF8">
            <w:pPr>
              <w:spacing w:line="360" w:lineRule="auto"/>
              <w:rPr>
                <w:rFonts w:cs="Arial"/>
                <w:snapToGrid w:val="0"/>
                <w:color w:val="000000"/>
                <w:sz w:val="18"/>
                <w:szCs w:val="18"/>
                <w:highlight w:val="yellow"/>
                <w:lang w:val="es-MX"/>
              </w:rPr>
            </w:pPr>
          </w:p>
          <w:p w:rsidR="001A1483" w:rsidRPr="001A1483" w:rsidRDefault="001A1483" w:rsidP="00955CF8">
            <w:pPr>
              <w:pStyle w:val="Texte1"/>
              <w:spacing w:line="360" w:lineRule="auto"/>
              <w:rPr>
                <w:rFonts w:cs="Arial"/>
                <w:b/>
                <w:sz w:val="18"/>
                <w:szCs w:val="18"/>
                <w:lang w:val="es-MX"/>
              </w:rPr>
            </w:pPr>
          </w:p>
        </w:tc>
      </w:tr>
      <w:tr w:rsidR="00832AAE" w:rsidRPr="00CD0E3A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570"/>
        </w:trPr>
        <w:tc>
          <w:tcPr>
            <w:tcW w:w="2126" w:type="dxa"/>
          </w:tcPr>
          <w:p w:rsidR="00832AAE" w:rsidRPr="001A1483" w:rsidRDefault="00515148" w:rsidP="00955CF8">
            <w:pPr>
              <w:pStyle w:val="CellTitle1"/>
              <w:numPr>
                <w:ilvl w:val="0"/>
                <w:numId w:val="0"/>
              </w:num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 xml:space="preserve">Functions </w:t>
            </w:r>
          </w:p>
        </w:tc>
        <w:tc>
          <w:tcPr>
            <w:tcW w:w="8222" w:type="dxa"/>
            <w:gridSpan w:val="2"/>
          </w:tcPr>
          <w:p w:rsidR="00F55C07" w:rsidRPr="00CD0E3A" w:rsidRDefault="00F55C07" w:rsidP="00955CF8">
            <w:pPr>
              <w:pStyle w:val="Texte1"/>
              <w:spacing w:line="360" w:lineRule="auto"/>
              <w:rPr>
                <w:rFonts w:cs="Arial"/>
                <w:b/>
                <w:sz w:val="18"/>
                <w:szCs w:val="18"/>
                <w:lang w:val="es-MX"/>
              </w:rPr>
            </w:pPr>
          </w:p>
          <w:p w:rsidR="00F55C07" w:rsidRDefault="00CD0E3A" w:rsidP="00955CF8">
            <w:pPr>
              <w:pStyle w:val="Texte1"/>
              <w:spacing w:line="360" w:lineRule="auto"/>
              <w:rPr>
                <w:rFonts w:cs="Arial"/>
                <w:b/>
                <w:color w:val="1F497D"/>
                <w:sz w:val="18"/>
                <w:szCs w:val="18"/>
                <w:lang w:val="es-MX"/>
              </w:rPr>
            </w:pPr>
            <w:r>
              <w:rPr>
                <w:rFonts w:cs="Arial"/>
                <w:b/>
                <w:color w:val="1F497D"/>
                <w:sz w:val="18"/>
                <w:szCs w:val="18"/>
                <w:lang w:val="es-MX"/>
              </w:rPr>
              <w:t>GaloSOFT</w:t>
            </w:r>
            <w:r w:rsidR="00955CF8">
              <w:rPr>
                <w:rFonts w:cs="Arial"/>
                <w:b/>
                <w:color w:val="1F497D"/>
                <w:sz w:val="18"/>
                <w:szCs w:val="18"/>
                <w:lang w:val="es-MX"/>
              </w:rPr>
              <w:t xml:space="preserve"> May2008- Sep 2015</w:t>
            </w:r>
          </w:p>
          <w:p w:rsidR="008F0B85" w:rsidRPr="00CD0E3A" w:rsidRDefault="008F0B85" w:rsidP="00955CF8">
            <w:pPr>
              <w:pStyle w:val="Texte1"/>
              <w:spacing w:line="360" w:lineRule="auto"/>
              <w:rPr>
                <w:rFonts w:cs="Arial"/>
                <w:b/>
                <w:sz w:val="18"/>
                <w:szCs w:val="18"/>
                <w:lang w:val="es-MX"/>
              </w:rPr>
            </w:pPr>
          </w:p>
          <w:p w:rsidR="00196904" w:rsidRPr="00CD0E3A" w:rsidRDefault="00515148" w:rsidP="00955CF8">
            <w:pPr>
              <w:spacing w:before="30" w:line="360" w:lineRule="auto"/>
              <w:ind w:right="-20"/>
              <w:rPr>
                <w:rFonts w:ascii="Arial" w:hAnsi="Arial" w:cs="Arial"/>
                <w:i/>
                <w:sz w:val="18"/>
                <w:szCs w:val="18"/>
                <w:u w:val="single"/>
                <w:lang w:val="es-MX"/>
              </w:rPr>
            </w:pP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es-MX"/>
              </w:rPr>
              <w:t>Proyect</w:t>
            </w:r>
            <w:r w:rsidR="00196904" w:rsidRPr="00CD0E3A">
              <w:rPr>
                <w:rFonts w:ascii="Arial" w:hAnsi="Arial" w:cs="Arial"/>
                <w:i/>
                <w:sz w:val="18"/>
                <w:szCs w:val="18"/>
                <w:u w:val="single"/>
                <w:lang w:val="es-MX"/>
              </w:rPr>
              <w:t xml:space="preserve">: 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es-MX"/>
              </w:rPr>
              <w:t>logística-transportacion-granados</w:t>
            </w:r>
            <w:r w:rsidR="00196904" w:rsidRPr="00CD0E3A">
              <w:rPr>
                <w:rFonts w:ascii="Arial" w:hAnsi="Arial" w:cs="Arial"/>
                <w:i/>
                <w:sz w:val="18"/>
                <w:szCs w:val="18"/>
                <w:u w:val="single"/>
                <w:lang w:val="es-MX"/>
              </w:rPr>
              <w:t>.com</w:t>
            </w:r>
          </w:p>
          <w:p w:rsidR="005D48D0" w:rsidRPr="001A1483" w:rsidRDefault="005D48D0" w:rsidP="00955CF8">
            <w:pPr>
              <w:spacing w:before="30" w:line="360" w:lineRule="auto"/>
              <w:ind w:left="44"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</w:p>
          <w:p w:rsidR="005D48D0" w:rsidRPr="00196904" w:rsidRDefault="00955CF8" w:rsidP="00955CF8">
            <w:pPr>
              <w:spacing w:line="360" w:lineRule="auto"/>
              <w:ind w:left="44" w:right="-20"/>
              <w:rPr>
                <w:rFonts w:ascii="Arial" w:hAnsi="Arial" w:cs="Arial"/>
                <w:snapToGrid w:val="0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:sz w:val="18"/>
                <w:szCs w:val="18"/>
                <w:lang w:val="es-MX"/>
              </w:rPr>
              <w:t>July 2013 – september 2015</w:t>
            </w:r>
          </w:p>
          <w:p w:rsidR="00C06D1E" w:rsidRPr="00CD0E3A" w:rsidRDefault="00C06D1E" w:rsidP="00955C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515148" w:rsidRPr="00955CF8" w:rsidRDefault="00515148" w:rsidP="00955CF8">
            <w:pPr>
              <w:numPr>
                <w:ilvl w:val="0"/>
                <w:numId w:val="18"/>
              </w:numPr>
              <w:spacing w:line="360" w:lineRule="auto"/>
              <w:ind w:right="172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Designer</w:t>
            </w:r>
            <w:r w:rsid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F</w:t>
            </w:r>
            <w:r w:rsidR="00955CF8">
              <w:rPr>
                <w:rFonts w:ascii="Arial" w:hAnsi="Arial" w:cs="Arial"/>
                <w:sz w:val="18"/>
                <w:szCs w:val="18"/>
                <w:lang w:val="en-US"/>
              </w:rPr>
              <w:t>r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ontend- backend in the</w:t>
            </w:r>
            <w:r w:rsid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development of corporate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website of the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company, base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don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GlassFish server 3.0 with Java Server Faces 2.0, and EJB Prime faces.</w:t>
            </w:r>
          </w:p>
          <w:p w:rsidR="00515148" w:rsidRPr="00955CF8" w:rsidRDefault="00515148" w:rsidP="00955CF8">
            <w:pPr>
              <w:numPr>
                <w:ilvl w:val="0"/>
                <w:numId w:val="18"/>
              </w:numPr>
              <w:spacing w:line="360" w:lineRule="auto"/>
              <w:ind w:right="172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Designer interface mail-list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management</w:t>
            </w:r>
            <w:r w:rsid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 t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hrough Web Services SOAP type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for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listing and recovery Intranet mail Logistics</w:t>
            </w:r>
          </w:p>
          <w:p w:rsidR="00515148" w:rsidRPr="00955CF8" w:rsidRDefault="00515148" w:rsidP="00955CF8">
            <w:pPr>
              <w:numPr>
                <w:ilvl w:val="0"/>
                <w:numId w:val="18"/>
              </w:numPr>
              <w:spacing w:line="360" w:lineRule="auto"/>
              <w:ind w:right="172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Presentation User Interface through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responsive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for use in mobile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applications.</w:t>
            </w:r>
          </w:p>
          <w:p w:rsidR="00932158" w:rsidRPr="00955CF8" w:rsidRDefault="00515148" w:rsidP="00955CF8">
            <w:pPr>
              <w:numPr>
                <w:ilvl w:val="0"/>
                <w:numId w:val="18"/>
              </w:numPr>
              <w:spacing w:line="360" w:lineRule="auto"/>
              <w:ind w:right="17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Front-end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development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using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the W3C web standards HTML5, CSS3, Javascript (jQuery), responsive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BootStrap.</w:t>
            </w:r>
          </w:p>
          <w:p w:rsidR="00932158" w:rsidRPr="00955CF8" w:rsidRDefault="00932158" w:rsidP="00955CF8">
            <w:pPr>
              <w:pStyle w:val="Texte1"/>
              <w:tabs>
                <w:tab w:val="left" w:pos="1892"/>
              </w:tabs>
              <w:spacing w:line="360" w:lineRule="auto"/>
              <w:rPr>
                <w:rFonts w:cs="Arial"/>
                <w:sz w:val="18"/>
                <w:szCs w:val="18"/>
                <w:lang w:val="en-US"/>
              </w:rPr>
            </w:pPr>
          </w:p>
          <w:p w:rsidR="00847AD0" w:rsidRPr="00955CF8" w:rsidRDefault="00515148" w:rsidP="00955CF8">
            <w:pPr>
              <w:pStyle w:val="Texte1"/>
              <w:spacing w:line="360" w:lineRule="auto"/>
              <w:rPr>
                <w:rFonts w:cs="Arial"/>
                <w:b/>
                <w:color w:val="1F497D"/>
                <w:sz w:val="18"/>
                <w:szCs w:val="18"/>
                <w:lang w:val="es-MX"/>
              </w:rPr>
            </w:pPr>
            <w:r w:rsidRPr="00955CF8">
              <w:rPr>
                <w:rFonts w:cs="Arial"/>
                <w:b/>
                <w:color w:val="1F497D"/>
                <w:sz w:val="18"/>
                <w:szCs w:val="18"/>
                <w:lang w:val="es-MX"/>
              </w:rPr>
              <w:t>Proyect</w:t>
            </w:r>
            <w:r w:rsidR="00847AD0" w:rsidRPr="00955CF8">
              <w:rPr>
                <w:rFonts w:cs="Arial"/>
                <w:b/>
                <w:color w:val="1F497D"/>
                <w:sz w:val="18"/>
                <w:szCs w:val="18"/>
                <w:lang w:val="es-MX"/>
              </w:rPr>
              <w:t xml:space="preserve">: </w:t>
            </w:r>
            <w:r w:rsidR="00065793" w:rsidRPr="00955CF8">
              <w:rPr>
                <w:rFonts w:cs="Arial"/>
                <w:b/>
                <w:color w:val="1F497D"/>
                <w:sz w:val="18"/>
                <w:szCs w:val="18"/>
                <w:lang w:val="es-MX"/>
              </w:rPr>
              <w:t>Aquiloencuentras.com</w:t>
            </w:r>
          </w:p>
          <w:p w:rsidR="00877E0A" w:rsidRPr="001A1483" w:rsidRDefault="00877E0A" w:rsidP="00955CF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847AD0" w:rsidRDefault="00515148" w:rsidP="00955CF8">
            <w:pPr>
              <w:spacing w:line="360" w:lineRule="auto"/>
              <w:jc w:val="both"/>
              <w:rPr>
                <w:rFonts w:ascii="Arial" w:hAnsi="Arial" w:cs="Arial"/>
                <w:snapToGrid w:val="0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napToGrid w:val="0"/>
                <w:color w:val="000000" w:themeColor="text1"/>
                <w:sz w:val="18"/>
                <w:szCs w:val="18"/>
                <w:lang w:val="es-MX"/>
              </w:rPr>
              <w:t>January 2013 – July</w:t>
            </w:r>
            <w:r w:rsidR="00196904">
              <w:rPr>
                <w:rFonts w:ascii="Arial" w:hAnsi="Arial" w:cs="Arial"/>
                <w:snapToGrid w:val="0"/>
                <w:color w:val="000000" w:themeColor="text1"/>
                <w:sz w:val="18"/>
                <w:szCs w:val="18"/>
                <w:lang w:val="es-MX"/>
              </w:rPr>
              <w:t xml:space="preserve"> 2013</w:t>
            </w:r>
          </w:p>
          <w:p w:rsidR="00196904" w:rsidRPr="00CD0E3A" w:rsidRDefault="00196904" w:rsidP="00955C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515148" w:rsidRPr="00955CF8" w:rsidRDefault="00515148" w:rsidP="00955CF8">
            <w:pPr>
              <w:numPr>
                <w:ilvl w:val="0"/>
                <w:numId w:val="18"/>
              </w:numPr>
              <w:spacing w:line="360" w:lineRule="auto"/>
              <w:ind w:right="172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Fully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responsible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for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redesign of the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corporate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web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site, as well as the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development of front-end and site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maintenance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through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JavaEE, frameworks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through Spring 4.0 through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major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bookstores in this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framework as a common-loggins, and annotatios POI for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generating and manipulating files Execl as well as the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integration of reporting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systems as an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iReports in Jasper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reports</w:t>
            </w:r>
            <w:r w:rsid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reporting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for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decision-making</w:t>
            </w:r>
            <w:r w:rsid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to managers of companies</w:t>
            </w:r>
          </w:p>
          <w:p w:rsidR="00515148" w:rsidRPr="00955CF8" w:rsidRDefault="00515148" w:rsidP="00955CF8">
            <w:pPr>
              <w:spacing w:line="360" w:lineRule="auto"/>
              <w:ind w:left="44" w:right="172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515148" w:rsidRPr="00955CF8" w:rsidRDefault="00515148" w:rsidP="00955CF8">
            <w:pPr>
              <w:numPr>
                <w:ilvl w:val="0"/>
                <w:numId w:val="18"/>
              </w:numPr>
              <w:spacing w:line="360" w:lineRule="auto"/>
              <w:ind w:right="172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Development of Web Services in the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creation of the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user interface requests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through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the SOP, PIO and I-Reports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generate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useful data</w:t>
            </w:r>
          </w:p>
          <w:p w:rsidR="00877E0A" w:rsidRPr="00955CF8" w:rsidRDefault="00515148" w:rsidP="00955CF8">
            <w:pPr>
              <w:pStyle w:val="Texte1"/>
              <w:numPr>
                <w:ilvl w:val="0"/>
                <w:numId w:val="18"/>
              </w:numPr>
              <w:tabs>
                <w:tab w:val="left" w:pos="317"/>
              </w:tabs>
              <w:spacing w:line="360" w:lineRule="auto"/>
              <w:rPr>
                <w:rFonts w:cs="Arial"/>
                <w:b/>
                <w:sz w:val="18"/>
                <w:szCs w:val="18"/>
                <w:lang w:val="en-US"/>
              </w:rPr>
            </w:pPr>
            <w:r w:rsidRPr="00955CF8">
              <w:rPr>
                <w:rFonts w:cs="Arial"/>
                <w:sz w:val="18"/>
                <w:szCs w:val="18"/>
                <w:lang w:val="en-US"/>
              </w:rPr>
              <w:t>Implementation of Google Analytics and strategy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development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search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engine</w:t>
            </w:r>
            <w:r w:rsidR="00955CF8" w:rsidRPr="00955CF8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cs="Arial"/>
                <w:sz w:val="18"/>
                <w:szCs w:val="18"/>
                <w:lang w:val="en-US"/>
              </w:rPr>
              <w:t>optimization (SEO).</w:t>
            </w:r>
          </w:p>
          <w:p w:rsidR="00515148" w:rsidRPr="00955CF8" w:rsidRDefault="00515148" w:rsidP="00955CF8">
            <w:pPr>
              <w:pStyle w:val="Texte1"/>
              <w:tabs>
                <w:tab w:val="left" w:pos="317"/>
              </w:tabs>
              <w:spacing w:line="360" w:lineRule="auto"/>
              <w:ind w:left="404"/>
              <w:rPr>
                <w:rFonts w:cs="Arial"/>
                <w:b/>
                <w:sz w:val="18"/>
                <w:szCs w:val="18"/>
                <w:lang w:val="en-US"/>
              </w:rPr>
            </w:pPr>
          </w:p>
          <w:p w:rsidR="00955CF8" w:rsidRPr="00955CF8" w:rsidRDefault="00955CF8" w:rsidP="00955CF8">
            <w:pPr>
              <w:pStyle w:val="Texte1"/>
              <w:tabs>
                <w:tab w:val="left" w:pos="317"/>
              </w:tabs>
              <w:spacing w:line="360" w:lineRule="auto"/>
              <w:ind w:left="404"/>
              <w:rPr>
                <w:rFonts w:cs="Arial"/>
                <w:b/>
                <w:sz w:val="18"/>
                <w:szCs w:val="18"/>
                <w:lang w:val="en-US"/>
              </w:rPr>
            </w:pPr>
          </w:p>
          <w:p w:rsidR="00065793" w:rsidRPr="00955CF8" w:rsidRDefault="00515148" w:rsidP="00955CF8">
            <w:pPr>
              <w:pStyle w:val="Texte1"/>
              <w:spacing w:line="360" w:lineRule="auto"/>
              <w:rPr>
                <w:rFonts w:cs="Arial"/>
                <w:b/>
                <w:color w:val="1F497D"/>
                <w:sz w:val="18"/>
                <w:szCs w:val="18"/>
                <w:lang w:val="en-US"/>
              </w:rPr>
            </w:pPr>
            <w:r w:rsidRPr="00955CF8">
              <w:rPr>
                <w:rFonts w:cs="Arial"/>
                <w:b/>
                <w:color w:val="1F497D"/>
                <w:sz w:val="18"/>
                <w:szCs w:val="18"/>
                <w:lang w:val="en-US"/>
              </w:rPr>
              <w:t>Proyect</w:t>
            </w:r>
            <w:r w:rsidR="00065793" w:rsidRPr="00955CF8">
              <w:rPr>
                <w:rFonts w:cs="Arial"/>
                <w:b/>
                <w:color w:val="1F497D"/>
                <w:sz w:val="18"/>
                <w:szCs w:val="18"/>
                <w:lang w:val="en-US"/>
              </w:rPr>
              <w:t xml:space="preserve">: </w:t>
            </w:r>
            <w:r w:rsidRPr="00955CF8">
              <w:rPr>
                <w:rFonts w:cs="Arial"/>
                <w:b/>
                <w:color w:val="1F497D"/>
                <w:sz w:val="18"/>
                <w:szCs w:val="18"/>
                <w:lang w:val="en-US"/>
              </w:rPr>
              <w:t>A</w:t>
            </w:r>
            <w:r w:rsidR="00065793" w:rsidRPr="00955CF8">
              <w:rPr>
                <w:rFonts w:cs="Arial"/>
                <w:b/>
                <w:color w:val="1F497D"/>
                <w:sz w:val="18"/>
                <w:szCs w:val="18"/>
                <w:lang w:val="en-US"/>
              </w:rPr>
              <w:t>cademic Transfertics</w:t>
            </w:r>
          </w:p>
          <w:p w:rsidR="00196904" w:rsidRPr="00955CF8" w:rsidRDefault="00515148" w:rsidP="00955CF8">
            <w:pPr>
              <w:spacing w:line="360" w:lineRule="auto"/>
              <w:jc w:val="both"/>
              <w:rPr>
                <w:rFonts w:ascii="Arial" w:hAnsi="Arial" w:cs="Arial"/>
                <w:snapToGrid w:val="0"/>
                <w:color w:val="000000" w:themeColor="text1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snapToGrid w:val="0"/>
                <w:color w:val="000000" w:themeColor="text1"/>
                <w:sz w:val="18"/>
                <w:szCs w:val="18"/>
                <w:lang w:val="en-US"/>
              </w:rPr>
              <w:t>March  2012 – September</w:t>
            </w:r>
            <w:r w:rsidR="00196904" w:rsidRPr="00955CF8">
              <w:rPr>
                <w:rFonts w:ascii="Arial" w:hAnsi="Arial" w:cs="Arial"/>
                <w:snapToGrid w:val="0"/>
                <w:color w:val="000000" w:themeColor="text1"/>
                <w:sz w:val="18"/>
                <w:szCs w:val="18"/>
                <w:lang w:val="en-US"/>
              </w:rPr>
              <w:t xml:space="preserve"> 2012</w:t>
            </w:r>
          </w:p>
          <w:p w:rsidR="00196904" w:rsidRPr="001A1483" w:rsidRDefault="00196904" w:rsidP="00955CF8">
            <w:pPr>
              <w:spacing w:before="30" w:line="360" w:lineRule="auto"/>
              <w:ind w:right="-20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</w:p>
          <w:p w:rsidR="00065793" w:rsidRPr="00955CF8" w:rsidRDefault="00065793" w:rsidP="00955CF8">
            <w:pPr>
              <w:spacing w:before="30" w:line="360" w:lineRule="auto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</w:pPr>
          </w:p>
          <w:p w:rsidR="003D080B" w:rsidRPr="00955CF8" w:rsidRDefault="003D080B" w:rsidP="00955CF8">
            <w:pPr>
              <w:spacing w:before="30" w:line="360" w:lineRule="auto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</w:pPr>
          </w:p>
          <w:p w:rsidR="003A4C57" w:rsidRPr="00955CF8" w:rsidRDefault="003A4C57" w:rsidP="00955CF8">
            <w:pPr>
              <w:numPr>
                <w:ilvl w:val="0"/>
                <w:numId w:val="18"/>
              </w:numPr>
              <w:spacing w:line="360" w:lineRule="auto"/>
              <w:ind w:right="172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• Leader in multiple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projects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Tranfertics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faculty, collaborating in the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process of e-learning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applications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for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generating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courses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dista</w:t>
            </w:r>
            <w:r w:rsidR="00955CF8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cia</w:t>
            </w:r>
            <w:r w:rsid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using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an</w:t>
            </w:r>
            <w:r w:rsid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application server Tomcat 7.0, to use NetBeans IDE 7.0 development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through of EJB's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with Oracle Hibernate ORM tool as data persistence of students</w:t>
            </w:r>
            <w:r w:rsid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registered in this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educational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pla</w:t>
            </w:r>
            <w:r w:rsidR="00955CF8">
              <w:rPr>
                <w:rFonts w:ascii="Arial" w:hAnsi="Arial" w:cs="Arial"/>
                <w:sz w:val="18"/>
                <w:szCs w:val="18"/>
                <w:lang w:val="en-US"/>
              </w:rPr>
              <w:t>t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form</w:t>
            </w:r>
          </w:p>
          <w:p w:rsidR="003A4C57" w:rsidRPr="00955CF8" w:rsidRDefault="003A4C57" w:rsidP="00955CF8">
            <w:pPr>
              <w:spacing w:line="360" w:lineRule="auto"/>
              <w:ind w:left="44" w:right="172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877E0A" w:rsidRPr="00955CF8" w:rsidRDefault="003A4C57" w:rsidP="00955CF8">
            <w:pPr>
              <w:numPr>
                <w:ilvl w:val="0"/>
                <w:numId w:val="18"/>
              </w:numPr>
              <w:spacing w:line="360" w:lineRule="auto"/>
              <w:ind w:right="17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• .Design and conceptualization of e-learning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platform</w:t>
            </w:r>
            <w:r w:rsidR="00955CF8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through</w:t>
            </w:r>
            <w:r w:rsid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JavaEE and implementation of the</w:t>
            </w:r>
            <w:r w:rsid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55CF8">
              <w:rPr>
                <w:rFonts w:ascii="Arial" w:hAnsi="Arial" w:cs="Arial"/>
                <w:sz w:val="18"/>
                <w:szCs w:val="18"/>
                <w:lang w:val="en-US"/>
              </w:rPr>
              <w:t>user interface through Web Services Jersey and Restfull</w:t>
            </w:r>
          </w:p>
          <w:p w:rsidR="001A1483" w:rsidRPr="00955CF8" w:rsidRDefault="001A1483" w:rsidP="00955CF8">
            <w:pPr>
              <w:spacing w:before="30" w:line="360" w:lineRule="auto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</w:pPr>
          </w:p>
          <w:p w:rsidR="008F0B85" w:rsidRPr="00955CF8" w:rsidRDefault="003A4C57" w:rsidP="00955CF8">
            <w:pPr>
              <w:pStyle w:val="Texte1"/>
              <w:spacing w:line="360" w:lineRule="auto"/>
              <w:rPr>
                <w:rFonts w:cs="Arial"/>
                <w:b/>
                <w:color w:val="1F497D"/>
                <w:sz w:val="18"/>
                <w:szCs w:val="18"/>
                <w:lang w:val="en-US"/>
              </w:rPr>
            </w:pPr>
            <w:r w:rsidRPr="00955CF8">
              <w:rPr>
                <w:rFonts w:cs="Arial"/>
                <w:b/>
                <w:color w:val="1F497D"/>
                <w:sz w:val="18"/>
                <w:szCs w:val="18"/>
                <w:lang w:val="en-US"/>
              </w:rPr>
              <w:t>D&amp;D SystemsSeptember 2005- September</w:t>
            </w:r>
            <w:r w:rsidR="008F0B85" w:rsidRPr="00955CF8">
              <w:rPr>
                <w:rFonts w:cs="Arial"/>
                <w:b/>
                <w:color w:val="1F497D"/>
                <w:sz w:val="18"/>
                <w:szCs w:val="18"/>
                <w:lang w:val="en-US"/>
              </w:rPr>
              <w:t xml:space="preserve"> 2006</w:t>
            </w:r>
          </w:p>
          <w:p w:rsidR="008F0B85" w:rsidRPr="001A1483" w:rsidRDefault="003A4C57" w:rsidP="00955CF8">
            <w:pPr>
              <w:spacing w:before="30" w:line="360" w:lineRule="auto"/>
              <w:ind w:right="-20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i/>
                <w:sz w:val="18"/>
                <w:szCs w:val="18"/>
                <w:u w:val="single"/>
              </w:rPr>
              <w:t>Proyect</w:t>
            </w:r>
            <w:r w:rsidR="008F0B85" w:rsidRPr="001A1483">
              <w:rPr>
                <w:rFonts w:ascii="Arial" w:hAnsi="Arial" w:cs="Arial"/>
                <w:i/>
                <w:sz w:val="18"/>
                <w:szCs w:val="18"/>
                <w:u w:val="single"/>
              </w:rPr>
              <w:t xml:space="preserve">: </w:t>
            </w:r>
            <w:r w:rsidR="008F0B85">
              <w:rPr>
                <w:rFonts w:ascii="Arial" w:hAnsi="Arial" w:cs="Arial"/>
                <w:i/>
                <w:sz w:val="18"/>
                <w:szCs w:val="18"/>
                <w:u w:val="single"/>
              </w:rPr>
              <w:t>E-cumpuHelp UTFV</w:t>
            </w:r>
          </w:p>
          <w:p w:rsidR="008F0B85" w:rsidRPr="00955CF8" w:rsidRDefault="008F0B85" w:rsidP="00955CF8">
            <w:pPr>
              <w:pStyle w:val="Texte1"/>
              <w:spacing w:line="360" w:lineRule="auto"/>
              <w:rPr>
                <w:rFonts w:cs="Arial"/>
                <w:b/>
                <w:color w:val="1F497D"/>
                <w:sz w:val="18"/>
                <w:szCs w:val="18"/>
                <w:lang w:val="en-US"/>
              </w:rPr>
            </w:pPr>
          </w:p>
          <w:p w:rsidR="001A1483" w:rsidRPr="00955CF8" w:rsidRDefault="003A4C57" w:rsidP="00955CF8">
            <w:pPr>
              <w:pStyle w:val="Prrafodelista"/>
              <w:numPr>
                <w:ilvl w:val="0"/>
                <w:numId w:val="18"/>
              </w:numPr>
              <w:spacing w:before="30" w:line="360" w:lineRule="auto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</w:pP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Development, Design and conceptualization of e-helpdesk</w:t>
            </w:r>
            <w:r w:rsidR="00955CF8"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help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for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the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Technological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University of Fidel Velázquez through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the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generation of Java 6.0 interfaces through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which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students, teachers and administrators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could post requests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for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help. This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application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conducted in June and Eclipse modeling data came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from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MySQL 5.0, also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generating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documentation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for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this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project, using UML modeling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to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available</w:t>
            </w:r>
            <w:r w:rsid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 </w:t>
            </w:r>
            <w:r w:rsidRPr="00955CF8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to eclipse</w:t>
            </w:r>
          </w:p>
          <w:p w:rsidR="006E5145" w:rsidRPr="00955CF8" w:rsidRDefault="006E5145" w:rsidP="00955CF8">
            <w:pPr>
              <w:spacing w:before="30" w:line="360" w:lineRule="auto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n-US"/>
              </w:rPr>
            </w:pPr>
          </w:p>
          <w:p w:rsidR="00877E0A" w:rsidRPr="00955CF8" w:rsidRDefault="00877E0A" w:rsidP="00955CF8">
            <w:pPr>
              <w:spacing w:line="360" w:lineRule="auto"/>
              <w:ind w:right="172"/>
              <w:jc w:val="both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</w:tr>
      <w:tr w:rsidR="00832AAE" w:rsidRPr="001A1483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508"/>
        </w:trPr>
        <w:tc>
          <w:tcPr>
            <w:tcW w:w="2126" w:type="dxa"/>
          </w:tcPr>
          <w:p w:rsidR="00832AAE" w:rsidRPr="008F0B85" w:rsidRDefault="003A4C57" w:rsidP="00955CF8">
            <w:pPr>
              <w:pStyle w:val="CellTitle1"/>
              <w:numPr>
                <w:ilvl w:val="0"/>
                <w:numId w:val="0"/>
              </w:num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lastRenderedPageBreak/>
              <w:t>T</w:t>
            </w:r>
            <w:r w:rsidRPr="003A4C57">
              <w:rPr>
                <w:rFonts w:cs="Arial"/>
                <w:sz w:val="18"/>
                <w:szCs w:val="18"/>
                <w:lang w:val="es-MX"/>
              </w:rPr>
              <w:t>echnicalskills</w:t>
            </w:r>
          </w:p>
        </w:tc>
        <w:tc>
          <w:tcPr>
            <w:tcW w:w="8222" w:type="dxa"/>
            <w:gridSpan w:val="2"/>
          </w:tcPr>
          <w:p w:rsidR="00CC40C3" w:rsidRPr="00955CF8" w:rsidRDefault="003A4C57" w:rsidP="00955CF8">
            <w:pPr>
              <w:pStyle w:val="Prrafode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PLATFORMS/ OS</w:t>
            </w:r>
            <w:r w:rsidR="00CC40C3" w:rsidRPr="00955CF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:</w:t>
            </w:r>
            <w:r w:rsidR="00CC40C3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WINDOWS, LINUX, OSX 10.6, OS, Android</w:t>
            </w:r>
          </w:p>
          <w:p w:rsidR="00CC40C3" w:rsidRPr="00955CF8" w:rsidRDefault="003A4C57" w:rsidP="00955CF8">
            <w:pPr>
              <w:pStyle w:val="Prrafode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PROGRAMMING LANGUAGES</w:t>
            </w:r>
            <w:r w:rsidR="00CC40C3" w:rsidRPr="00955CF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:</w:t>
            </w:r>
            <w:r w:rsidR="00065793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Java 6, Java EE, EJB, JSF2, Spring, Hibernate, Maven, </w:t>
            </w:r>
            <w:r w:rsidR="00CC40C3" w:rsidRPr="00955CF8">
              <w:rPr>
                <w:rFonts w:ascii="Arial" w:hAnsi="Arial" w:cs="Arial"/>
                <w:sz w:val="18"/>
                <w:szCs w:val="18"/>
                <w:lang w:val="en-US"/>
              </w:rPr>
              <w:t>CSS3, XHTML, HTML5, PHP, Javascript (</w:t>
            </w:r>
            <w:r w:rsidR="00065793" w:rsidRPr="00955CF8">
              <w:rPr>
                <w:rFonts w:ascii="Arial" w:hAnsi="Arial" w:cs="Arial"/>
                <w:sz w:val="18"/>
                <w:szCs w:val="18"/>
                <w:lang w:val="en-US"/>
              </w:rPr>
              <w:t>jQuery), Actionscript 2.0</w:t>
            </w:r>
          </w:p>
          <w:p w:rsidR="00CC40C3" w:rsidRPr="00955CF8" w:rsidRDefault="003A4C57" w:rsidP="00955CF8">
            <w:pPr>
              <w:pStyle w:val="Prrafode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DBMS</w:t>
            </w:r>
            <w:r w:rsidR="00CC40C3" w:rsidRPr="00955CF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:</w:t>
            </w:r>
            <w:r w:rsidR="00065793" w:rsidRPr="00955CF8">
              <w:rPr>
                <w:rFonts w:ascii="Arial" w:hAnsi="Arial" w:cs="Arial"/>
                <w:sz w:val="18"/>
                <w:szCs w:val="18"/>
                <w:lang w:val="en-US"/>
              </w:rPr>
              <w:t xml:space="preserve"> Oracle 13g, MySql, SqlServer 7.0, PostgreSQL, Access</w:t>
            </w:r>
          </w:p>
          <w:p w:rsidR="00CC40C3" w:rsidRPr="002E1B87" w:rsidRDefault="00CC40C3" w:rsidP="00955CF8">
            <w:pPr>
              <w:pStyle w:val="Prrafode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E1B8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CONTENT MANAGEMENT:</w:t>
            </w:r>
            <w:r w:rsidR="00065793">
              <w:rPr>
                <w:rFonts w:ascii="Arial" w:hAnsi="Arial" w:cs="Arial"/>
                <w:sz w:val="18"/>
                <w:szCs w:val="18"/>
                <w:lang w:val="en-US"/>
              </w:rPr>
              <w:t xml:space="preserve"> Joomla, Wordpress, Drupal</w:t>
            </w:r>
          </w:p>
          <w:p w:rsidR="00CC40C3" w:rsidRPr="001A1483" w:rsidRDefault="003A4C57" w:rsidP="00955CF8">
            <w:pPr>
              <w:pStyle w:val="Prrafode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METODOLOGÍES</w:t>
            </w:r>
            <w:r w:rsidR="00CC40C3" w:rsidRPr="001A1483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955CF8">
              <w:rPr>
                <w:rFonts w:ascii="Arial" w:hAnsi="Arial" w:cs="Arial"/>
                <w:sz w:val="18"/>
                <w:szCs w:val="18"/>
              </w:rPr>
              <w:t>Agil</w:t>
            </w:r>
            <w:r w:rsidR="00065793">
              <w:rPr>
                <w:rFonts w:ascii="Arial" w:hAnsi="Arial" w:cs="Arial"/>
                <w:sz w:val="18"/>
                <w:szCs w:val="18"/>
              </w:rPr>
              <w:t>,</w:t>
            </w:r>
            <w:r w:rsidR="00955CF8">
              <w:rPr>
                <w:rFonts w:ascii="Arial" w:hAnsi="Arial" w:cs="Arial"/>
                <w:sz w:val="18"/>
                <w:szCs w:val="18"/>
              </w:rPr>
              <w:t xml:space="preserve">classics </w:t>
            </w:r>
          </w:p>
          <w:p w:rsidR="00832AAE" w:rsidRPr="001A1483" w:rsidRDefault="003A4C57" w:rsidP="00955CF8">
            <w:pPr>
              <w:pStyle w:val="Texte1"/>
              <w:numPr>
                <w:ilvl w:val="0"/>
                <w:numId w:val="25"/>
              </w:numPr>
              <w:tabs>
                <w:tab w:val="left" w:pos="2"/>
              </w:tabs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WEB DESIGN</w:t>
            </w:r>
            <w:r w:rsidR="00CC40C3" w:rsidRPr="001A1483">
              <w:rPr>
                <w:rFonts w:cs="Arial"/>
                <w:b/>
                <w:bCs/>
                <w:sz w:val="18"/>
                <w:szCs w:val="18"/>
              </w:rPr>
              <w:t>:</w:t>
            </w:r>
            <w:r w:rsidR="00CC40C3" w:rsidRPr="001A1483">
              <w:rPr>
                <w:rFonts w:cs="Arial"/>
                <w:sz w:val="18"/>
                <w:szCs w:val="18"/>
              </w:rPr>
              <w:t xml:space="preserve"> Photoshop, Illustrator, Flash, Fireworks, Dreamweaver, InDesign,</w:t>
            </w:r>
          </w:p>
        </w:tc>
      </w:tr>
      <w:tr w:rsidR="00832AAE" w:rsidRPr="00955CF8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508"/>
        </w:trPr>
        <w:tc>
          <w:tcPr>
            <w:tcW w:w="2126" w:type="dxa"/>
          </w:tcPr>
          <w:p w:rsidR="00832AAE" w:rsidRPr="001A1483" w:rsidRDefault="003A4C57" w:rsidP="00955CF8">
            <w:pPr>
              <w:pStyle w:val="CellTitle1"/>
              <w:numPr>
                <w:ilvl w:val="0"/>
                <w:numId w:val="0"/>
              </w:numPr>
              <w:spacing w:line="360" w:lineRule="auto"/>
              <w:rPr>
                <w:rFonts w:cs="Arial"/>
                <w:sz w:val="18"/>
                <w:szCs w:val="18"/>
              </w:rPr>
            </w:pPr>
            <w:r w:rsidRPr="003A4C57">
              <w:rPr>
                <w:rFonts w:cs="Arial"/>
                <w:sz w:val="18"/>
                <w:szCs w:val="18"/>
              </w:rPr>
              <w:t>TRAINING</w:t>
            </w:r>
          </w:p>
        </w:tc>
        <w:tc>
          <w:tcPr>
            <w:tcW w:w="8222" w:type="dxa"/>
            <w:gridSpan w:val="2"/>
          </w:tcPr>
          <w:p w:rsidR="00916B9A" w:rsidRPr="001A1483" w:rsidRDefault="00916B9A" w:rsidP="00955CF8">
            <w:pPr>
              <w:pStyle w:val="Texte1"/>
              <w:tabs>
                <w:tab w:val="left" w:pos="2"/>
              </w:tabs>
              <w:spacing w:line="360" w:lineRule="auto"/>
              <w:ind w:left="2" w:hanging="2"/>
              <w:rPr>
                <w:rFonts w:cs="Arial"/>
                <w:sz w:val="18"/>
                <w:szCs w:val="18"/>
                <w:lang w:val="en-US"/>
              </w:rPr>
            </w:pPr>
          </w:p>
          <w:p w:rsidR="001F78E8" w:rsidRPr="001A1483" w:rsidRDefault="00F94FBA" w:rsidP="00955CF8">
            <w:pPr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Programmer Software </w:t>
            </w:r>
          </w:p>
          <w:p w:rsidR="001F78E8" w:rsidRDefault="0056154A" w:rsidP="00955CF8">
            <w:pPr>
              <w:numPr>
                <w:ilvl w:val="1"/>
                <w:numId w:val="22"/>
              </w:numPr>
              <w:spacing w:line="360" w:lineRule="auto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MX"/>
              </w:rPr>
              <w:t xml:space="preserve">E Carnegie MellonUniversity , </w:t>
            </w:r>
            <w:r w:rsidRPr="0056154A">
              <w:rPr>
                <w:rStyle w:val="nf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  <w:lang w:val="es-MX"/>
              </w:rPr>
              <w:t>Pittsburgh</w:t>
            </w:r>
            <w:r>
              <w:rPr>
                <w:rFonts w:ascii="Arial" w:hAnsi="Arial" w:cs="Arial"/>
                <w:bCs/>
                <w:sz w:val="18"/>
                <w:szCs w:val="18"/>
                <w:lang w:val="es-MX"/>
              </w:rPr>
              <w:t xml:space="preserve"> ( Mayo 2013)</w:t>
            </w:r>
          </w:p>
          <w:p w:rsidR="00955CF8" w:rsidRDefault="00955CF8" w:rsidP="00955CF8">
            <w:pPr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955CF8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Android developer</w:t>
            </w:r>
          </w:p>
          <w:p w:rsidR="00955CF8" w:rsidRPr="00955CF8" w:rsidRDefault="00955CF8" w:rsidP="00955CF8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955CF8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Bronsoft, Atlanta Georgia (octuber-december 2015) </w:t>
            </w:r>
          </w:p>
          <w:p w:rsidR="001F78E8" w:rsidRPr="001A1483" w:rsidRDefault="0056154A" w:rsidP="00955CF8">
            <w:pPr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Sitios Web Educaleft</w:t>
            </w:r>
          </w:p>
          <w:p w:rsidR="001F78E8" w:rsidRPr="001A1483" w:rsidRDefault="0056154A" w:rsidP="00955CF8">
            <w:pPr>
              <w:numPr>
                <w:ilvl w:val="1"/>
                <w:numId w:val="22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MX"/>
              </w:rPr>
              <w:t>Desarrollo de aplicaciones WEB (Abril 2008 - enero 2010)</w:t>
            </w:r>
          </w:p>
          <w:p w:rsidR="00A908B4" w:rsidRPr="001A1483" w:rsidRDefault="00A908B4" w:rsidP="00955CF8">
            <w:pPr>
              <w:pStyle w:val="Texte1"/>
              <w:tabs>
                <w:tab w:val="left" w:pos="2"/>
              </w:tabs>
              <w:spacing w:line="360" w:lineRule="auto"/>
              <w:ind w:left="720"/>
              <w:jc w:val="both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832AAE" w:rsidRPr="001A1483">
        <w:tc>
          <w:tcPr>
            <w:tcW w:w="6477" w:type="dxa"/>
            <w:gridSpan w:val="3"/>
          </w:tcPr>
          <w:p w:rsidR="00832AAE" w:rsidRPr="001A1483" w:rsidRDefault="003A4C57" w:rsidP="00955CF8">
            <w:pPr>
              <w:spacing w:line="360" w:lineRule="auto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3A4C57">
              <w:rPr>
                <w:rFonts w:ascii="Arial" w:hAnsi="Arial" w:cs="Arial"/>
                <w:b/>
                <w:color w:val="000080"/>
                <w:sz w:val="18"/>
                <w:szCs w:val="18"/>
              </w:rPr>
              <w:t>COLLEGE</w:t>
            </w:r>
          </w:p>
        </w:tc>
        <w:tc>
          <w:tcPr>
            <w:tcW w:w="3979" w:type="dxa"/>
          </w:tcPr>
          <w:p w:rsidR="00832AAE" w:rsidRPr="001A1483" w:rsidRDefault="00832AAE" w:rsidP="00955CF8">
            <w:pPr>
              <w:pStyle w:val="Encabezado"/>
              <w:spacing w:line="360" w:lineRule="auto"/>
              <w:rPr>
                <w:rFonts w:ascii="Arial" w:hAnsi="Arial" w:cs="Arial"/>
                <w:color w:val="FFFFFF"/>
                <w:sz w:val="18"/>
                <w:szCs w:val="18"/>
              </w:rPr>
            </w:pPr>
          </w:p>
        </w:tc>
      </w:tr>
      <w:tr w:rsidR="00832AAE" w:rsidRPr="00CD0E3A" w:rsidTr="00932158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1450"/>
        </w:trPr>
        <w:tc>
          <w:tcPr>
            <w:tcW w:w="2126" w:type="dxa"/>
          </w:tcPr>
          <w:p w:rsidR="00574CCB" w:rsidRPr="001A1483" w:rsidRDefault="00574CCB" w:rsidP="00955CF8">
            <w:pPr>
              <w:pStyle w:val="CellTitle1"/>
              <w:numPr>
                <w:ilvl w:val="0"/>
                <w:numId w:val="0"/>
              </w:numPr>
              <w:spacing w:line="360" w:lineRule="auto"/>
              <w:rPr>
                <w:rFonts w:cs="Arial"/>
                <w:sz w:val="18"/>
                <w:szCs w:val="18"/>
              </w:rPr>
            </w:pPr>
          </w:p>
          <w:p w:rsidR="00574CCB" w:rsidRPr="001A1483" w:rsidRDefault="00574CCB" w:rsidP="00955CF8">
            <w:pPr>
              <w:pStyle w:val="CellTitle1"/>
              <w:numPr>
                <w:ilvl w:val="0"/>
                <w:numId w:val="0"/>
              </w:numPr>
              <w:spacing w:line="360" w:lineRule="auto"/>
              <w:rPr>
                <w:rFonts w:cs="Arial"/>
                <w:sz w:val="18"/>
                <w:szCs w:val="18"/>
              </w:rPr>
            </w:pPr>
          </w:p>
          <w:p w:rsidR="00574CCB" w:rsidRPr="001A1483" w:rsidRDefault="00574CCB" w:rsidP="00955CF8">
            <w:pPr>
              <w:pStyle w:val="CellTitle1"/>
              <w:numPr>
                <w:ilvl w:val="0"/>
                <w:numId w:val="0"/>
              </w:numPr>
              <w:spacing w:line="360" w:lineRule="auto"/>
              <w:rPr>
                <w:rFonts w:cs="Arial"/>
                <w:sz w:val="18"/>
                <w:szCs w:val="18"/>
              </w:rPr>
            </w:pPr>
            <w:r w:rsidRPr="001A1483">
              <w:rPr>
                <w:rFonts w:cs="Arial"/>
                <w:sz w:val="18"/>
                <w:szCs w:val="18"/>
              </w:rPr>
              <w:t>GradoAcademico</w:t>
            </w:r>
          </w:p>
          <w:p w:rsidR="00832AAE" w:rsidRPr="001A1483" w:rsidRDefault="00832AAE" w:rsidP="00955CF8">
            <w:pPr>
              <w:pStyle w:val="CellTitle1"/>
              <w:numPr>
                <w:ilvl w:val="0"/>
                <w:numId w:val="0"/>
              </w:num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8222" w:type="dxa"/>
            <w:gridSpan w:val="2"/>
          </w:tcPr>
          <w:p w:rsidR="00955CF8" w:rsidRPr="00955CF8" w:rsidRDefault="00955CF8" w:rsidP="00955CF8">
            <w:pPr>
              <w:pStyle w:val="Prrafodelista"/>
              <w:spacing w:before="30" w:line="360" w:lineRule="auto"/>
              <w:ind w:right="-20"/>
              <w:rPr>
                <w:rFonts w:ascii="Arial" w:hAnsi="Arial" w:cs="Arial"/>
                <w:snapToGrid w:val="0"/>
                <w:sz w:val="18"/>
                <w:szCs w:val="18"/>
                <w:lang w:val="es-MX"/>
              </w:rPr>
            </w:pPr>
          </w:p>
          <w:p w:rsidR="00955CF8" w:rsidRPr="00955CF8" w:rsidRDefault="00955CF8" w:rsidP="00955CF8">
            <w:pPr>
              <w:pStyle w:val="Prrafodelista"/>
              <w:spacing w:before="30" w:line="360" w:lineRule="auto"/>
              <w:ind w:right="-20"/>
              <w:rPr>
                <w:rFonts w:ascii="Arial" w:hAnsi="Arial" w:cs="Arial"/>
                <w:snapToGrid w:val="0"/>
                <w:sz w:val="18"/>
                <w:szCs w:val="18"/>
                <w:lang w:val="es-MX"/>
              </w:rPr>
            </w:pPr>
          </w:p>
          <w:p w:rsidR="003A4C57" w:rsidRPr="003A4C57" w:rsidRDefault="003A4C57" w:rsidP="00955CF8">
            <w:pPr>
              <w:pStyle w:val="Prrafodelista"/>
              <w:numPr>
                <w:ilvl w:val="0"/>
                <w:numId w:val="4"/>
              </w:numPr>
              <w:spacing w:before="30" w:line="360" w:lineRule="auto"/>
              <w:ind w:right="-20"/>
              <w:rPr>
                <w:rFonts w:ascii="Arial" w:hAnsi="Arial" w:cs="Arial"/>
                <w:snapToGrid w:val="0"/>
                <w:sz w:val="18"/>
                <w:szCs w:val="18"/>
                <w:lang w:val="es-MX"/>
              </w:rPr>
            </w:pPr>
            <w:r w:rsidRPr="003A4C57">
              <w:rPr>
                <w:rFonts w:ascii="Arial" w:eastAsia="Times New Roman" w:hAnsi="Arial" w:cs="Arial"/>
                <w:b/>
                <w:snapToGrid w:val="0"/>
                <w:sz w:val="18"/>
                <w:szCs w:val="18"/>
                <w:lang w:val="es-MX" w:eastAsia="en-US"/>
              </w:rPr>
              <w:t>EngineeringSystems and Telecommunications</w:t>
            </w:r>
          </w:p>
          <w:p w:rsidR="00A908B4" w:rsidRPr="003A4C57" w:rsidRDefault="0056154A" w:rsidP="00955CF8">
            <w:pPr>
              <w:pStyle w:val="Prrafodelista"/>
              <w:spacing w:before="30" w:line="360" w:lineRule="auto"/>
              <w:ind w:right="-20"/>
              <w:rPr>
                <w:rFonts w:ascii="Arial" w:hAnsi="Arial" w:cs="Arial"/>
                <w:snapToGrid w:val="0"/>
                <w:sz w:val="18"/>
                <w:szCs w:val="18"/>
                <w:lang w:val="es-MX"/>
              </w:rPr>
            </w:pPr>
            <w:r w:rsidRPr="003A4C57">
              <w:rPr>
                <w:rFonts w:ascii="Arial" w:hAnsi="Arial" w:cs="Arial"/>
                <w:snapToGrid w:val="0"/>
                <w:sz w:val="18"/>
                <w:szCs w:val="18"/>
                <w:lang w:val="es-MX"/>
              </w:rPr>
              <w:t xml:space="preserve"> Universidad Autonoma Estado </w:t>
            </w:r>
            <w:r w:rsidR="00A908B4" w:rsidRPr="003A4C57">
              <w:rPr>
                <w:rFonts w:ascii="Arial" w:hAnsi="Arial" w:cs="Arial"/>
                <w:snapToGrid w:val="0"/>
                <w:sz w:val="18"/>
                <w:szCs w:val="18"/>
                <w:lang w:val="es-MX"/>
              </w:rPr>
              <w:t xml:space="preserve"> de México</w:t>
            </w:r>
          </w:p>
          <w:p w:rsidR="00A908B4" w:rsidRPr="001A1483" w:rsidRDefault="00955CF8" w:rsidP="00955CF8">
            <w:pPr>
              <w:spacing w:before="30" w:line="360" w:lineRule="auto"/>
              <w:ind w:left="271" w:right="-20"/>
              <w:rPr>
                <w:rFonts w:ascii="Arial" w:hAnsi="Arial" w:cs="Arial"/>
                <w:snapToGrid w:val="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val="es-MX"/>
              </w:rPr>
              <w:t xml:space="preserve">          </w:t>
            </w:r>
            <w:r w:rsidR="003A4C57">
              <w:rPr>
                <w:rFonts w:ascii="Arial" w:hAnsi="Arial" w:cs="Arial"/>
                <w:snapToGrid w:val="0"/>
                <w:sz w:val="18"/>
                <w:szCs w:val="18"/>
                <w:lang w:val="es-MX"/>
              </w:rPr>
              <w:t>Septiember 2000 – july</w:t>
            </w:r>
            <w:r w:rsidR="0056154A">
              <w:rPr>
                <w:rFonts w:ascii="Arial" w:hAnsi="Arial" w:cs="Arial"/>
                <w:snapToGrid w:val="0"/>
                <w:sz w:val="18"/>
                <w:szCs w:val="18"/>
                <w:lang w:val="es-MX"/>
              </w:rPr>
              <w:t xml:space="preserve"> 2005</w:t>
            </w:r>
          </w:p>
          <w:p w:rsidR="00A908B4" w:rsidRPr="00CD0E3A" w:rsidRDefault="00A908B4" w:rsidP="00955CF8">
            <w:pPr>
              <w:spacing w:before="10"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908B4" w:rsidRPr="001A1483" w:rsidRDefault="00A908B4" w:rsidP="00955CF8">
            <w:pPr>
              <w:spacing w:before="30" w:line="360" w:lineRule="auto"/>
              <w:ind w:left="271" w:right="-20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832AAE" w:rsidRPr="001A1483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570"/>
        </w:trPr>
        <w:tc>
          <w:tcPr>
            <w:tcW w:w="2126" w:type="dxa"/>
          </w:tcPr>
          <w:p w:rsidR="00832AAE" w:rsidRPr="001A1483" w:rsidRDefault="003A4C57" w:rsidP="00955CF8">
            <w:pPr>
              <w:pStyle w:val="CellTitle1"/>
              <w:numPr>
                <w:ilvl w:val="0"/>
                <w:numId w:val="0"/>
              </w:numPr>
              <w:spacing w:line="360" w:lineRule="auto"/>
              <w:rPr>
                <w:rFonts w:cs="Arial"/>
                <w:sz w:val="18"/>
                <w:szCs w:val="18"/>
              </w:rPr>
            </w:pPr>
            <w:r w:rsidRPr="003A4C57">
              <w:rPr>
                <w:rFonts w:cs="Arial"/>
                <w:sz w:val="18"/>
                <w:szCs w:val="18"/>
              </w:rPr>
              <w:t>languages</w:t>
            </w:r>
          </w:p>
        </w:tc>
        <w:tc>
          <w:tcPr>
            <w:tcW w:w="8222" w:type="dxa"/>
            <w:gridSpan w:val="2"/>
          </w:tcPr>
          <w:p w:rsidR="00D253A2" w:rsidRPr="001A1483" w:rsidRDefault="003A4C57" w:rsidP="00955CF8">
            <w:pPr>
              <w:pStyle w:val="Texte1"/>
              <w:numPr>
                <w:ilvl w:val="0"/>
                <w:numId w:val="7"/>
              </w:numPr>
              <w:tabs>
                <w:tab w:val="left" w:pos="1892"/>
              </w:tabs>
              <w:spacing w:after="0" w:line="360" w:lineRule="auto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English</w:t>
            </w:r>
            <w:r w:rsidR="00955CF8">
              <w:rPr>
                <w:rFonts w:cs="Arial"/>
                <w:bCs/>
                <w:sz w:val="18"/>
                <w:szCs w:val="18"/>
              </w:rPr>
              <w:t xml:space="preserve">  – 9</w:t>
            </w:r>
            <w:r w:rsidR="00C15ADF">
              <w:rPr>
                <w:rFonts w:cs="Arial"/>
                <w:bCs/>
                <w:sz w:val="18"/>
                <w:szCs w:val="18"/>
              </w:rPr>
              <w:t>0</w:t>
            </w:r>
            <w:r w:rsidR="00932158" w:rsidRPr="001A1483">
              <w:rPr>
                <w:rFonts w:cs="Arial"/>
                <w:bCs/>
                <w:sz w:val="18"/>
                <w:szCs w:val="18"/>
              </w:rPr>
              <w:t>%</w:t>
            </w:r>
            <w:r w:rsidR="00832AAE" w:rsidRPr="001A1483">
              <w:rPr>
                <w:rFonts w:cs="Arial"/>
                <w:bCs/>
                <w:sz w:val="18"/>
                <w:szCs w:val="18"/>
              </w:rPr>
              <w:tab/>
            </w:r>
          </w:p>
          <w:p w:rsidR="000D2356" w:rsidRPr="000D2356" w:rsidRDefault="003A4C57" w:rsidP="00955CF8">
            <w:pPr>
              <w:pStyle w:val="Texte1"/>
              <w:numPr>
                <w:ilvl w:val="0"/>
                <w:numId w:val="7"/>
              </w:numPr>
              <w:tabs>
                <w:tab w:val="left" w:pos="1892"/>
              </w:tabs>
              <w:spacing w:after="0" w:line="360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Spanish</w:t>
            </w:r>
            <w:r w:rsidR="00932158" w:rsidRPr="001A1483">
              <w:rPr>
                <w:rFonts w:cs="Arial"/>
                <w:bCs/>
                <w:sz w:val="18"/>
                <w:szCs w:val="18"/>
              </w:rPr>
              <w:t xml:space="preserve">  – 100%  </w:t>
            </w:r>
          </w:p>
          <w:p w:rsidR="000D2356" w:rsidRPr="000D2356" w:rsidRDefault="000D2356" w:rsidP="00955CF8">
            <w:pPr>
              <w:pStyle w:val="Texte1"/>
              <w:tabs>
                <w:tab w:val="left" w:pos="1892"/>
              </w:tabs>
              <w:spacing w:after="0" w:line="360" w:lineRule="auto"/>
              <w:ind w:left="720"/>
              <w:rPr>
                <w:rFonts w:cs="Arial"/>
                <w:b/>
                <w:sz w:val="18"/>
                <w:szCs w:val="18"/>
              </w:rPr>
            </w:pPr>
          </w:p>
        </w:tc>
      </w:tr>
      <w:tr w:rsidR="00916B9A" w:rsidRPr="001A1483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570"/>
        </w:trPr>
        <w:tc>
          <w:tcPr>
            <w:tcW w:w="2126" w:type="dxa"/>
          </w:tcPr>
          <w:p w:rsidR="00916B9A" w:rsidRPr="001A1483" w:rsidRDefault="00916B9A" w:rsidP="00955CF8">
            <w:pPr>
              <w:pStyle w:val="CellTitle1"/>
              <w:numPr>
                <w:ilvl w:val="0"/>
                <w:numId w:val="0"/>
              </w:num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8222" w:type="dxa"/>
            <w:gridSpan w:val="2"/>
          </w:tcPr>
          <w:p w:rsidR="00916B9A" w:rsidRPr="001A1483" w:rsidRDefault="00916B9A" w:rsidP="00955CF8">
            <w:pPr>
              <w:pStyle w:val="Texte1"/>
              <w:tabs>
                <w:tab w:val="left" w:pos="1892"/>
              </w:tabs>
              <w:spacing w:after="0" w:line="360" w:lineRule="auto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0D2356" w:rsidRDefault="000D2356" w:rsidP="00955CF8">
      <w:pPr>
        <w:spacing w:line="360" w:lineRule="auto"/>
      </w:pPr>
    </w:p>
    <w:tbl>
      <w:tblPr>
        <w:tblW w:w="0" w:type="auto"/>
        <w:tblInd w:w="284" w:type="dxa"/>
        <w:tblLook w:val="0000"/>
      </w:tblPr>
      <w:tblGrid>
        <w:gridCol w:w="2126"/>
        <w:gridCol w:w="8222"/>
      </w:tblGrid>
      <w:tr w:rsidR="000D2356" w:rsidRPr="000D2356" w:rsidTr="00EC7B7D">
        <w:trPr>
          <w:trHeight w:val="570"/>
        </w:trPr>
        <w:tc>
          <w:tcPr>
            <w:tcW w:w="2126" w:type="dxa"/>
          </w:tcPr>
          <w:p w:rsidR="000D2356" w:rsidRPr="001A1483" w:rsidRDefault="00190287" w:rsidP="00955CF8">
            <w:pPr>
              <w:pStyle w:val="CellTitle1"/>
              <w:numPr>
                <w:ilvl w:val="0"/>
                <w:numId w:val="0"/>
              </w:numPr>
              <w:spacing w:line="360" w:lineRule="auto"/>
              <w:rPr>
                <w:rFonts w:cs="Arial"/>
                <w:sz w:val="18"/>
                <w:szCs w:val="18"/>
              </w:rPr>
            </w:pPr>
            <w:r w:rsidRPr="00190287">
              <w:rPr>
                <w:rFonts w:cs="Arial"/>
                <w:sz w:val="18"/>
                <w:szCs w:val="18"/>
              </w:rPr>
              <w:t>skills</w:t>
            </w:r>
          </w:p>
        </w:tc>
        <w:tc>
          <w:tcPr>
            <w:tcW w:w="8222" w:type="dxa"/>
          </w:tcPr>
          <w:p w:rsidR="000D2356" w:rsidRDefault="000D2356" w:rsidP="00955CF8">
            <w:pPr>
              <w:pStyle w:val="Texte1"/>
              <w:numPr>
                <w:ilvl w:val="0"/>
                <w:numId w:val="7"/>
              </w:numPr>
              <w:tabs>
                <w:tab w:val="left" w:pos="1892"/>
              </w:tabs>
              <w:spacing w:after="0" w:line="360" w:lineRule="auto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I am a good team player</w:t>
            </w:r>
          </w:p>
          <w:p w:rsidR="000D2356" w:rsidRDefault="000D2356" w:rsidP="00955CF8">
            <w:pPr>
              <w:pStyle w:val="Texte1"/>
              <w:numPr>
                <w:ilvl w:val="0"/>
                <w:numId w:val="7"/>
              </w:numPr>
              <w:tabs>
                <w:tab w:val="left" w:pos="1892"/>
              </w:tabs>
              <w:spacing w:after="0" w:line="360" w:lineRule="auto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I love people</w:t>
            </w:r>
          </w:p>
          <w:p w:rsidR="000D2356" w:rsidRDefault="000D2356" w:rsidP="00955CF8">
            <w:pPr>
              <w:pStyle w:val="Texte1"/>
              <w:numPr>
                <w:ilvl w:val="0"/>
                <w:numId w:val="7"/>
              </w:numPr>
              <w:tabs>
                <w:tab w:val="left" w:pos="1892"/>
              </w:tabs>
              <w:spacing w:after="0" w:line="360" w:lineRule="auto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I have got really good people skills </w:t>
            </w:r>
          </w:p>
          <w:p w:rsidR="000D2356" w:rsidRDefault="000D2356" w:rsidP="00955CF8">
            <w:pPr>
              <w:pStyle w:val="Texte1"/>
              <w:numPr>
                <w:ilvl w:val="0"/>
                <w:numId w:val="7"/>
              </w:numPr>
              <w:tabs>
                <w:tab w:val="left" w:pos="1892"/>
              </w:tabs>
              <w:spacing w:after="0" w:line="360" w:lineRule="auto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I like to show up on time for work</w:t>
            </w:r>
          </w:p>
          <w:p w:rsidR="000D2356" w:rsidRDefault="000D2356" w:rsidP="00955CF8">
            <w:pPr>
              <w:pStyle w:val="Texte1"/>
              <w:numPr>
                <w:ilvl w:val="0"/>
                <w:numId w:val="7"/>
              </w:numPr>
              <w:tabs>
                <w:tab w:val="left" w:pos="1892"/>
              </w:tabs>
              <w:spacing w:after="0" w:line="360" w:lineRule="auto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I am a hard worker</w:t>
            </w:r>
          </w:p>
          <w:p w:rsidR="000D2356" w:rsidRPr="001A1483" w:rsidRDefault="000D2356" w:rsidP="00955CF8">
            <w:pPr>
              <w:pStyle w:val="Texte1"/>
              <w:numPr>
                <w:ilvl w:val="0"/>
                <w:numId w:val="7"/>
              </w:numPr>
              <w:tabs>
                <w:tab w:val="left" w:pos="1892"/>
              </w:tabs>
              <w:spacing w:after="0" w:line="360" w:lineRule="auto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I can be a great asset to your company</w:t>
            </w:r>
            <w:r w:rsidRPr="001A1483">
              <w:rPr>
                <w:rFonts w:cs="Arial"/>
                <w:bCs/>
                <w:sz w:val="18"/>
                <w:szCs w:val="18"/>
              </w:rPr>
              <w:tab/>
            </w:r>
          </w:p>
          <w:p w:rsidR="000D2356" w:rsidRPr="000D2356" w:rsidRDefault="000D2356" w:rsidP="00955CF8">
            <w:pPr>
              <w:pStyle w:val="Texte1"/>
              <w:tabs>
                <w:tab w:val="left" w:pos="1892"/>
              </w:tabs>
              <w:spacing w:after="0" w:line="360" w:lineRule="auto"/>
              <w:ind w:left="720"/>
              <w:rPr>
                <w:rFonts w:cs="Arial"/>
                <w:b/>
                <w:sz w:val="18"/>
                <w:szCs w:val="18"/>
                <w:u w:val="single"/>
              </w:rPr>
            </w:pPr>
          </w:p>
        </w:tc>
      </w:tr>
    </w:tbl>
    <w:p w:rsidR="00832AAE" w:rsidRPr="000D2356" w:rsidRDefault="00832AAE" w:rsidP="00955CF8">
      <w:pPr>
        <w:spacing w:line="360" w:lineRule="auto"/>
      </w:pPr>
    </w:p>
    <w:sectPr w:rsidR="00832AAE" w:rsidRPr="000D2356" w:rsidSect="00F963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720" w:bottom="114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D9D" w:rsidRDefault="002C5D9D">
      <w:r>
        <w:separator/>
      </w:r>
    </w:p>
  </w:endnote>
  <w:endnote w:type="continuationSeparator" w:id="1">
    <w:p w:rsidR="002C5D9D" w:rsidRDefault="002C5D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A93" w:rsidRDefault="00DE2A9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A93" w:rsidRDefault="00DE2A93" w:rsidP="00DA63B7">
    <w:pPr>
      <w:pStyle w:val="Piedepgina"/>
      <w:tabs>
        <w:tab w:val="clear" w:pos="4153"/>
        <w:tab w:val="clear" w:pos="8306"/>
        <w:tab w:val="center" w:pos="5529"/>
        <w:tab w:val="right" w:pos="9498"/>
      </w:tabs>
    </w:pPr>
    <w:r>
      <w:rPr>
        <w:rFonts w:ascii="Arial" w:hAnsi="Arial"/>
        <w:sz w:val="18"/>
      </w:rPr>
      <w:tab/>
    </w:r>
    <w:r>
      <w:rPr>
        <w:rFonts w:ascii="Arial" w:hAnsi="Arial"/>
        <w:color w:val="000080"/>
        <w:sz w:val="18"/>
      </w:rPr>
      <w:t xml:space="preserve">- </w:t>
    </w:r>
    <w:r w:rsidR="00AF69D2">
      <w:rPr>
        <w:rStyle w:val="Nmerodepgina"/>
        <w:rFonts w:ascii="Arial" w:hAnsi="Arial"/>
        <w:color w:val="000080"/>
        <w:sz w:val="18"/>
      </w:rPr>
      <w:fldChar w:fldCharType="begin"/>
    </w:r>
    <w:r>
      <w:rPr>
        <w:rStyle w:val="Nmerodepgina"/>
        <w:rFonts w:ascii="Arial" w:hAnsi="Arial"/>
        <w:color w:val="000080"/>
        <w:sz w:val="18"/>
      </w:rPr>
      <w:instrText xml:space="preserve"> PAGE </w:instrText>
    </w:r>
    <w:r w:rsidR="00AF69D2">
      <w:rPr>
        <w:rStyle w:val="Nmerodepgina"/>
        <w:rFonts w:ascii="Arial" w:hAnsi="Arial"/>
        <w:color w:val="000080"/>
        <w:sz w:val="18"/>
      </w:rPr>
      <w:fldChar w:fldCharType="separate"/>
    </w:r>
    <w:r w:rsidR="00955CF8">
      <w:rPr>
        <w:rStyle w:val="Nmerodepgina"/>
        <w:rFonts w:ascii="Arial" w:hAnsi="Arial"/>
        <w:noProof/>
        <w:color w:val="000080"/>
        <w:sz w:val="18"/>
      </w:rPr>
      <w:t>1</w:t>
    </w:r>
    <w:r w:rsidR="00AF69D2">
      <w:rPr>
        <w:rStyle w:val="Nmerodepgina"/>
        <w:rFonts w:ascii="Arial" w:hAnsi="Arial"/>
        <w:color w:val="000080"/>
        <w:sz w:val="18"/>
      </w:rPr>
      <w:fldChar w:fldCharType="end"/>
    </w:r>
    <w:r>
      <w:rPr>
        <w:rStyle w:val="Nmerodepgina"/>
        <w:rFonts w:ascii="Arial" w:hAnsi="Arial"/>
        <w:color w:val="000080"/>
        <w:sz w:val="18"/>
      </w:rPr>
      <w:t>/</w:t>
    </w:r>
    <w:r w:rsidR="00AF69D2">
      <w:rPr>
        <w:rStyle w:val="Nmerodepgina"/>
        <w:rFonts w:ascii="Arial" w:hAnsi="Arial"/>
        <w:color w:val="000080"/>
        <w:sz w:val="18"/>
      </w:rPr>
      <w:fldChar w:fldCharType="begin"/>
    </w:r>
    <w:r>
      <w:rPr>
        <w:rStyle w:val="Nmerodepgina"/>
        <w:rFonts w:ascii="Arial" w:hAnsi="Arial"/>
        <w:color w:val="000080"/>
        <w:sz w:val="18"/>
      </w:rPr>
      <w:instrText xml:space="preserve"> NUMPAGES </w:instrText>
    </w:r>
    <w:r w:rsidR="00AF69D2">
      <w:rPr>
        <w:rStyle w:val="Nmerodepgina"/>
        <w:rFonts w:ascii="Arial" w:hAnsi="Arial"/>
        <w:color w:val="000080"/>
        <w:sz w:val="18"/>
      </w:rPr>
      <w:fldChar w:fldCharType="separate"/>
    </w:r>
    <w:r w:rsidR="00955CF8">
      <w:rPr>
        <w:rStyle w:val="Nmerodepgina"/>
        <w:rFonts w:ascii="Arial" w:hAnsi="Arial"/>
        <w:noProof/>
        <w:color w:val="000080"/>
        <w:sz w:val="18"/>
      </w:rPr>
      <w:t>4</w:t>
    </w:r>
    <w:r w:rsidR="00AF69D2">
      <w:rPr>
        <w:rStyle w:val="Nmerodepgina"/>
        <w:rFonts w:ascii="Arial" w:hAnsi="Arial"/>
        <w:color w:val="000080"/>
        <w:sz w:val="18"/>
      </w:rPr>
      <w:fldChar w:fldCharType="end"/>
    </w:r>
    <w:r>
      <w:rPr>
        <w:rStyle w:val="Nmerodepgina"/>
        <w:rFonts w:ascii="Arial" w:hAnsi="Arial"/>
        <w:color w:val="000080"/>
        <w:sz w:val="18"/>
      </w:rPr>
      <w:t xml:space="preserve"> -</w:t>
    </w:r>
    <w:r>
      <w:rPr>
        <w:rStyle w:val="Nmerodepgina"/>
        <w:rFonts w:ascii="Arial" w:hAnsi="Arial"/>
        <w:color w:val="008080"/>
        <w:sz w:val="18"/>
      </w:rPr>
      <w:tab/>
    </w:r>
    <w:r>
      <w:rPr>
        <w:rFonts w:ascii="Arial" w:hAnsi="Arial"/>
        <w:sz w:val="18"/>
      </w:rPr>
      <w:tab/>
    </w:r>
    <w:r>
      <w:rPr>
        <w:rStyle w:val="Nmerodepgina"/>
        <w:rFonts w:ascii="Arial" w:hAnsi="Arial"/>
        <w:color w:val="008080"/>
        <w:sz w:val="18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A93" w:rsidRDefault="00DE2A93">
    <w:pPr>
      <w:pStyle w:val="Piedepgina"/>
      <w:tabs>
        <w:tab w:val="clear" w:pos="8306"/>
        <w:tab w:val="right" w:pos="9498"/>
      </w:tabs>
    </w:pPr>
    <w:r>
      <w:rPr>
        <w:rFonts w:ascii="Arial" w:hAnsi="Arial"/>
        <w:sz w:val="18"/>
      </w:rPr>
      <w:t>&amp;Fname&amp;Mname&amp;Lname</w:t>
    </w:r>
    <w:r>
      <w:rPr>
        <w:rFonts w:ascii="Arial" w:hAnsi="Arial"/>
        <w:sz w:val="18"/>
      </w:rPr>
      <w:tab/>
    </w:r>
    <w:r>
      <w:rPr>
        <w:rFonts w:ascii="Arial" w:hAnsi="Arial"/>
        <w:color w:val="008080"/>
        <w:sz w:val="18"/>
      </w:rPr>
      <w:t xml:space="preserve">- </w:t>
    </w:r>
    <w:r w:rsidR="00AF69D2">
      <w:rPr>
        <w:rStyle w:val="Nmerodepgina"/>
        <w:rFonts w:ascii="Arial" w:hAnsi="Arial"/>
        <w:color w:val="008080"/>
        <w:sz w:val="18"/>
      </w:rPr>
      <w:fldChar w:fldCharType="begin"/>
    </w:r>
    <w:r>
      <w:rPr>
        <w:rStyle w:val="Nmerodepgina"/>
        <w:rFonts w:ascii="Arial" w:hAnsi="Arial"/>
        <w:color w:val="008080"/>
        <w:sz w:val="18"/>
      </w:rPr>
      <w:instrText xml:space="preserve"> PAGE </w:instrText>
    </w:r>
    <w:r w:rsidR="00AF69D2">
      <w:rPr>
        <w:rStyle w:val="Nmerodepgina"/>
        <w:rFonts w:ascii="Arial" w:hAnsi="Arial"/>
        <w:color w:val="008080"/>
        <w:sz w:val="18"/>
      </w:rPr>
      <w:fldChar w:fldCharType="separate"/>
    </w:r>
    <w:r>
      <w:rPr>
        <w:rStyle w:val="Nmerodepgina"/>
        <w:rFonts w:ascii="Arial" w:hAnsi="Arial"/>
        <w:noProof/>
        <w:color w:val="008080"/>
        <w:sz w:val="18"/>
      </w:rPr>
      <w:t>1</w:t>
    </w:r>
    <w:r w:rsidR="00AF69D2">
      <w:rPr>
        <w:rStyle w:val="Nmerodepgina"/>
        <w:rFonts w:ascii="Arial" w:hAnsi="Arial"/>
        <w:color w:val="008080"/>
        <w:sz w:val="18"/>
      </w:rPr>
      <w:fldChar w:fldCharType="end"/>
    </w:r>
    <w:r>
      <w:rPr>
        <w:rStyle w:val="Nmerodepgina"/>
        <w:rFonts w:ascii="Arial" w:hAnsi="Arial"/>
        <w:color w:val="008080"/>
        <w:sz w:val="18"/>
      </w:rPr>
      <w:t>/</w:t>
    </w:r>
    <w:r w:rsidR="00AF69D2">
      <w:rPr>
        <w:rStyle w:val="Nmerodepgina"/>
        <w:rFonts w:ascii="Arial" w:hAnsi="Arial"/>
        <w:color w:val="008080"/>
        <w:sz w:val="18"/>
      </w:rPr>
      <w:fldChar w:fldCharType="begin"/>
    </w:r>
    <w:r>
      <w:rPr>
        <w:rStyle w:val="Nmerodepgina"/>
        <w:rFonts w:ascii="Arial" w:hAnsi="Arial"/>
        <w:color w:val="008080"/>
        <w:sz w:val="18"/>
      </w:rPr>
      <w:instrText xml:space="preserve"> NUMPAGES </w:instrText>
    </w:r>
    <w:r w:rsidR="00AF69D2">
      <w:rPr>
        <w:rStyle w:val="Nmerodepgina"/>
        <w:rFonts w:ascii="Arial" w:hAnsi="Arial"/>
        <w:color w:val="008080"/>
        <w:sz w:val="18"/>
      </w:rPr>
      <w:fldChar w:fldCharType="separate"/>
    </w:r>
    <w:r>
      <w:rPr>
        <w:rStyle w:val="Nmerodepgina"/>
        <w:rFonts w:ascii="Arial" w:hAnsi="Arial"/>
        <w:noProof/>
        <w:color w:val="008080"/>
        <w:sz w:val="18"/>
      </w:rPr>
      <w:t>1</w:t>
    </w:r>
    <w:r w:rsidR="00AF69D2">
      <w:rPr>
        <w:rStyle w:val="Nmerodepgina"/>
        <w:rFonts w:ascii="Arial" w:hAnsi="Arial"/>
        <w:color w:val="008080"/>
        <w:sz w:val="18"/>
      </w:rPr>
      <w:fldChar w:fldCharType="end"/>
    </w:r>
    <w:r>
      <w:rPr>
        <w:rStyle w:val="Nmerodepgina"/>
        <w:rFonts w:ascii="Arial" w:hAnsi="Arial"/>
        <w:color w:val="008080"/>
        <w:sz w:val="18"/>
      </w:rPr>
      <w:t xml:space="preserve"> -</w:t>
    </w:r>
    <w:r>
      <w:rPr>
        <w:rStyle w:val="Nmerodepgina"/>
        <w:rFonts w:ascii="Arial" w:hAnsi="Arial"/>
        <w:color w:val="008080"/>
        <w:sz w:val="18"/>
      </w:rPr>
      <w:tab/>
      <w:t xml:space="preserve">Date: </w:t>
    </w:r>
    <w:r w:rsidR="00AF69D2">
      <w:rPr>
        <w:rStyle w:val="Nmerodepgina"/>
        <w:rFonts w:ascii="Arial" w:hAnsi="Arial"/>
        <w:color w:val="008080"/>
        <w:sz w:val="18"/>
      </w:rPr>
      <w:fldChar w:fldCharType="begin"/>
    </w:r>
    <w:r>
      <w:rPr>
        <w:rStyle w:val="Nmerodepgina"/>
        <w:rFonts w:ascii="Arial" w:hAnsi="Arial"/>
        <w:color w:val="008080"/>
        <w:sz w:val="18"/>
      </w:rPr>
      <w:instrText xml:space="preserve"> DATE \@ "dd/MM/yy" </w:instrText>
    </w:r>
    <w:r w:rsidR="00AF69D2">
      <w:rPr>
        <w:rStyle w:val="Nmerodepgina"/>
        <w:rFonts w:ascii="Arial" w:hAnsi="Arial"/>
        <w:color w:val="008080"/>
        <w:sz w:val="18"/>
      </w:rPr>
      <w:fldChar w:fldCharType="separate"/>
    </w:r>
    <w:r w:rsidR="00955CF8">
      <w:rPr>
        <w:rStyle w:val="Nmerodepgina"/>
        <w:rFonts w:ascii="Arial" w:hAnsi="Arial"/>
        <w:noProof/>
        <w:color w:val="008080"/>
        <w:sz w:val="18"/>
      </w:rPr>
      <w:t>28/03/16</w:t>
    </w:r>
    <w:r w:rsidR="00AF69D2">
      <w:rPr>
        <w:rStyle w:val="Nmerodepgina"/>
        <w:rFonts w:ascii="Arial" w:hAnsi="Arial"/>
        <w:color w:val="008080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D9D" w:rsidRDefault="002C5D9D">
      <w:r>
        <w:separator/>
      </w:r>
    </w:p>
  </w:footnote>
  <w:footnote w:type="continuationSeparator" w:id="1">
    <w:p w:rsidR="002C5D9D" w:rsidRDefault="002C5D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A93" w:rsidRDefault="00DE2A9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tblInd w:w="250" w:type="dxa"/>
      <w:tblBorders>
        <w:bottom w:val="single" w:sz="6" w:space="0" w:color="000080"/>
      </w:tblBorders>
      <w:tblLayout w:type="fixed"/>
      <w:tblLook w:val="0000"/>
    </w:tblPr>
    <w:tblGrid>
      <w:gridCol w:w="3544"/>
      <w:gridCol w:w="6946"/>
    </w:tblGrid>
    <w:tr w:rsidR="00DE2A93">
      <w:tc>
        <w:tcPr>
          <w:tcW w:w="3544" w:type="dxa"/>
          <w:vAlign w:val="bottom"/>
        </w:tcPr>
        <w:p w:rsidR="00DE2A93" w:rsidRPr="00BB08DE" w:rsidRDefault="001A1483" w:rsidP="00BB08DE">
          <w:pPr>
            <w:pStyle w:val="Encabezado"/>
            <w:rPr>
              <w:rFonts w:ascii="Book Antiqua" w:hAnsi="Book Antiqua"/>
              <w:b/>
              <w:sz w:val="28"/>
            </w:rPr>
          </w:pPr>
          <w:r>
            <w:rPr>
              <w:rFonts w:ascii="Book Antiqua" w:hAnsi="Book Antiqua"/>
              <w:b/>
              <w:i/>
              <w:noProof/>
              <w:sz w:val="28"/>
              <w:lang w:val="en-US"/>
            </w:rPr>
            <w:drawing>
              <wp:inline distT="0" distB="0" distL="0" distR="0">
                <wp:extent cx="933450" cy="447675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</w:tcPr>
        <w:p w:rsidR="00DE2A93" w:rsidRDefault="00DE2A93" w:rsidP="00F9636F">
          <w:pPr>
            <w:ind w:left="34"/>
            <w:jc w:val="right"/>
            <w:rPr>
              <w:rFonts w:ascii="Book Antiqua" w:hAnsi="Book Antiqua"/>
              <w:i/>
              <w:caps/>
              <w:sz w:val="28"/>
            </w:rPr>
          </w:pPr>
        </w:p>
      </w:tc>
    </w:tr>
  </w:tbl>
  <w:p w:rsidR="00DE2A93" w:rsidRDefault="00DE2A9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A93" w:rsidRDefault="001A1483">
    <w:pPr>
      <w:pStyle w:val="Encabezado"/>
    </w:pPr>
    <w:r>
      <w:rPr>
        <w:noProof/>
        <w:lang w:val="en-US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5219700</wp:posOffset>
          </wp:positionH>
          <wp:positionV relativeFrom="paragraph">
            <wp:posOffset>-93345</wp:posOffset>
          </wp:positionV>
          <wp:extent cx="730885" cy="702945"/>
          <wp:effectExtent l="19050" t="0" r="0" b="0"/>
          <wp:wrapNone/>
          <wp:docPr id="5" name="Imagen 5" descr="CV-Heading v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V-Heading v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885" cy="702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6704" behindDoc="0" locked="0" layoutInCell="0" allowOverlap="1">
          <wp:simplePos x="0" y="0"/>
          <wp:positionH relativeFrom="column">
            <wp:posOffset>-53340</wp:posOffset>
          </wp:positionH>
          <wp:positionV relativeFrom="paragraph">
            <wp:posOffset>86360</wp:posOffset>
          </wp:positionV>
          <wp:extent cx="2141855" cy="560705"/>
          <wp:effectExtent l="19050" t="0" r="0" b="0"/>
          <wp:wrapNone/>
          <wp:docPr id="9" name="Imagen 9" descr="logo_noir_sur_bla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_noir_sur_blan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855" cy="560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F69D2" w:rsidRPr="00AF69D2">
      <w:rPr>
        <w:noProof/>
        <w:lang w:val="es-MX" w:eastAsia="es-MX"/>
      </w:rPr>
      <w:pict>
        <v:line id="Line 2" o:spid="_x0000_s2049" style="position:absolute;flip:x;z-index:251658752;visibility:visible;mso-position-horizontal-relative:text;mso-position-vertical-relative:text" from="13.9pt,47.4pt" to="413.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NNGQIAADI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" o:allowincell="f">
          <w10:wrap type="topAndBottom"/>
          <w10:anchorlock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clip_image001"/>
      </v:shape>
    </w:pict>
  </w:numPicBullet>
  <w:abstractNum w:abstractNumId="0">
    <w:nsid w:val="08403B4C"/>
    <w:multiLevelType w:val="hybridMultilevel"/>
    <w:tmpl w:val="CD98D188"/>
    <w:lvl w:ilvl="0" w:tplc="0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56A396F"/>
    <w:multiLevelType w:val="singleLevel"/>
    <w:tmpl w:val="18C46A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>
    <w:nsid w:val="167416D6"/>
    <w:multiLevelType w:val="hybridMultilevel"/>
    <w:tmpl w:val="6C022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4027F"/>
    <w:multiLevelType w:val="hybridMultilevel"/>
    <w:tmpl w:val="D5EEA1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241851"/>
    <w:multiLevelType w:val="hybridMultilevel"/>
    <w:tmpl w:val="0B40E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332C7"/>
    <w:multiLevelType w:val="hybridMultilevel"/>
    <w:tmpl w:val="80EA08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578CD"/>
    <w:multiLevelType w:val="hybridMultilevel"/>
    <w:tmpl w:val="7D06EADC"/>
    <w:lvl w:ilvl="0" w:tplc="5C9662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F82EF4"/>
    <w:multiLevelType w:val="hybridMultilevel"/>
    <w:tmpl w:val="E0ACEBE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A91257"/>
    <w:multiLevelType w:val="hybridMultilevel"/>
    <w:tmpl w:val="72243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C51E9"/>
    <w:multiLevelType w:val="hybridMultilevel"/>
    <w:tmpl w:val="CA26B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1D4E28"/>
    <w:multiLevelType w:val="hybridMultilevel"/>
    <w:tmpl w:val="3842C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B3E31"/>
    <w:multiLevelType w:val="hybridMultilevel"/>
    <w:tmpl w:val="43603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A3817"/>
    <w:multiLevelType w:val="hybridMultilevel"/>
    <w:tmpl w:val="53F8B0FA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67D814C9"/>
    <w:multiLevelType w:val="hybridMultilevel"/>
    <w:tmpl w:val="26480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983FBF"/>
    <w:multiLevelType w:val="hybridMultilevel"/>
    <w:tmpl w:val="73669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343CCD"/>
    <w:multiLevelType w:val="hybridMultilevel"/>
    <w:tmpl w:val="A15822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A016E1"/>
    <w:multiLevelType w:val="singleLevel"/>
    <w:tmpl w:val="607E23B0"/>
    <w:lvl w:ilvl="0">
      <w:start w:val="1"/>
      <w:numFmt w:val="bullet"/>
      <w:pStyle w:val="CellTitle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008080"/>
        <w:sz w:val="18"/>
        <w:szCs w:val="18"/>
      </w:rPr>
    </w:lvl>
  </w:abstractNum>
  <w:abstractNum w:abstractNumId="17">
    <w:nsid w:val="78AF217E"/>
    <w:multiLevelType w:val="hybridMultilevel"/>
    <w:tmpl w:val="6B029226"/>
    <w:lvl w:ilvl="0" w:tplc="50D6A0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FF2A16"/>
    <w:multiLevelType w:val="hybridMultilevel"/>
    <w:tmpl w:val="70447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481EAC"/>
    <w:multiLevelType w:val="hybridMultilevel"/>
    <w:tmpl w:val="D41E3B72"/>
    <w:lvl w:ilvl="0" w:tplc="04090003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0">
    <w:nsid w:val="7CBF0469"/>
    <w:multiLevelType w:val="hybridMultilevel"/>
    <w:tmpl w:val="BCC431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90E23"/>
    <w:multiLevelType w:val="hybridMultilevel"/>
    <w:tmpl w:val="1FD81CD6"/>
    <w:lvl w:ilvl="0" w:tplc="5C9662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C65602"/>
    <w:multiLevelType w:val="hybridMultilevel"/>
    <w:tmpl w:val="9854704A"/>
    <w:lvl w:ilvl="0" w:tplc="080A0001">
      <w:start w:val="1"/>
      <w:numFmt w:val="bullet"/>
      <w:lvlText w:val=""/>
      <w:lvlJc w:val="left"/>
      <w:pPr>
        <w:ind w:left="4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6"/>
  </w:num>
  <w:num w:numId="4">
    <w:abstractNumId w:val="14"/>
  </w:num>
  <w:num w:numId="5">
    <w:abstractNumId w:val="11"/>
  </w:num>
  <w:num w:numId="6">
    <w:abstractNumId w:val="5"/>
  </w:num>
  <w:num w:numId="7">
    <w:abstractNumId w:val="13"/>
  </w:num>
  <w:num w:numId="8">
    <w:abstractNumId w:val="4"/>
  </w:num>
  <w:num w:numId="9">
    <w:abstractNumId w:val="20"/>
  </w:num>
  <w:num w:numId="10">
    <w:abstractNumId w:val="12"/>
  </w:num>
  <w:num w:numId="11">
    <w:abstractNumId w:val="16"/>
  </w:num>
  <w:num w:numId="12">
    <w:abstractNumId w:val="9"/>
  </w:num>
  <w:num w:numId="13">
    <w:abstractNumId w:val="10"/>
  </w:num>
  <w:num w:numId="14">
    <w:abstractNumId w:val="8"/>
  </w:num>
  <w:num w:numId="15">
    <w:abstractNumId w:val="7"/>
  </w:num>
  <w:num w:numId="16">
    <w:abstractNumId w:val="2"/>
  </w:num>
  <w:num w:numId="17">
    <w:abstractNumId w:val="0"/>
  </w:num>
  <w:num w:numId="18">
    <w:abstractNumId w:val="22"/>
  </w:num>
  <w:num w:numId="19">
    <w:abstractNumId w:val="18"/>
  </w:num>
  <w:num w:numId="2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5"/>
  </w:num>
  <w:num w:numId="2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D253A2"/>
    <w:rsid w:val="0002574D"/>
    <w:rsid w:val="00065793"/>
    <w:rsid w:val="000B2DC4"/>
    <w:rsid w:val="000D2356"/>
    <w:rsid w:val="00153757"/>
    <w:rsid w:val="00156165"/>
    <w:rsid w:val="00190287"/>
    <w:rsid w:val="00196904"/>
    <w:rsid w:val="001A1483"/>
    <w:rsid w:val="001F78E8"/>
    <w:rsid w:val="00261A58"/>
    <w:rsid w:val="00281092"/>
    <w:rsid w:val="002A72B9"/>
    <w:rsid w:val="002B3E81"/>
    <w:rsid w:val="002B7E43"/>
    <w:rsid w:val="002C5D9D"/>
    <w:rsid w:val="002E1B87"/>
    <w:rsid w:val="002E648D"/>
    <w:rsid w:val="0032692A"/>
    <w:rsid w:val="00387E96"/>
    <w:rsid w:val="003A3BB5"/>
    <w:rsid w:val="003A4C57"/>
    <w:rsid w:val="003D080B"/>
    <w:rsid w:val="003F0EC2"/>
    <w:rsid w:val="0040174F"/>
    <w:rsid w:val="004106E5"/>
    <w:rsid w:val="00496B43"/>
    <w:rsid w:val="00515148"/>
    <w:rsid w:val="00552165"/>
    <w:rsid w:val="005614AD"/>
    <w:rsid w:val="0056154A"/>
    <w:rsid w:val="00572050"/>
    <w:rsid w:val="00574CCB"/>
    <w:rsid w:val="005D48D0"/>
    <w:rsid w:val="00627F0F"/>
    <w:rsid w:val="006343E4"/>
    <w:rsid w:val="006A1D5A"/>
    <w:rsid w:val="006E5145"/>
    <w:rsid w:val="006E610D"/>
    <w:rsid w:val="00700C96"/>
    <w:rsid w:val="00712723"/>
    <w:rsid w:val="00772A6A"/>
    <w:rsid w:val="00800776"/>
    <w:rsid w:val="00832AAE"/>
    <w:rsid w:val="00844590"/>
    <w:rsid w:val="00847AD0"/>
    <w:rsid w:val="00863323"/>
    <w:rsid w:val="00877E0A"/>
    <w:rsid w:val="00891F42"/>
    <w:rsid w:val="008D5A1C"/>
    <w:rsid w:val="008F0B85"/>
    <w:rsid w:val="00916B9A"/>
    <w:rsid w:val="00932158"/>
    <w:rsid w:val="00937FF2"/>
    <w:rsid w:val="00955CF8"/>
    <w:rsid w:val="009961F7"/>
    <w:rsid w:val="009C735F"/>
    <w:rsid w:val="009E78D5"/>
    <w:rsid w:val="00A3048F"/>
    <w:rsid w:val="00A60B34"/>
    <w:rsid w:val="00A908B4"/>
    <w:rsid w:val="00AA020C"/>
    <w:rsid w:val="00AF69D2"/>
    <w:rsid w:val="00BA28FE"/>
    <w:rsid w:val="00BB08DE"/>
    <w:rsid w:val="00BB374E"/>
    <w:rsid w:val="00C042B4"/>
    <w:rsid w:val="00C06D1E"/>
    <w:rsid w:val="00C13859"/>
    <w:rsid w:val="00C15ADF"/>
    <w:rsid w:val="00C369C6"/>
    <w:rsid w:val="00C46DEE"/>
    <w:rsid w:val="00C524EE"/>
    <w:rsid w:val="00C52C92"/>
    <w:rsid w:val="00CC40C3"/>
    <w:rsid w:val="00CD0E3A"/>
    <w:rsid w:val="00D253A2"/>
    <w:rsid w:val="00D72D37"/>
    <w:rsid w:val="00DA63B7"/>
    <w:rsid w:val="00DE2A93"/>
    <w:rsid w:val="00E42B80"/>
    <w:rsid w:val="00E538CA"/>
    <w:rsid w:val="00EE5234"/>
    <w:rsid w:val="00F55C07"/>
    <w:rsid w:val="00F94241"/>
    <w:rsid w:val="00F94FBA"/>
    <w:rsid w:val="00F9636F"/>
    <w:rsid w:val="00F96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74E"/>
    <w:rPr>
      <w:lang w:val="en-GB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332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qFormat/>
    <w:rsid w:val="00BB374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B374E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BB374E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BB374E"/>
  </w:style>
  <w:style w:type="paragraph" w:customStyle="1" w:styleId="Titre1">
    <w:name w:val="Titre1"/>
    <w:basedOn w:val="Textoindependiente"/>
    <w:rsid w:val="00BB374E"/>
    <w:pPr>
      <w:pBdr>
        <w:bottom w:val="single" w:sz="4" w:space="0" w:color="008080"/>
      </w:pBdr>
      <w:autoSpaceDE w:val="0"/>
      <w:autoSpaceDN w:val="0"/>
      <w:spacing w:before="240" w:after="0"/>
      <w:ind w:left="284"/>
    </w:pPr>
    <w:rPr>
      <w:rFonts w:ascii="Arial" w:hAnsi="Arial"/>
      <w:b/>
      <w:caps/>
      <w:color w:val="008080"/>
      <w:sz w:val="24"/>
    </w:rPr>
  </w:style>
  <w:style w:type="paragraph" w:customStyle="1" w:styleId="Texte1">
    <w:name w:val="Texte1"/>
    <w:basedOn w:val="Textoindependiente"/>
    <w:rsid w:val="00BB374E"/>
    <w:pPr>
      <w:autoSpaceDE w:val="0"/>
      <w:autoSpaceDN w:val="0"/>
      <w:spacing w:before="60" w:after="60"/>
    </w:pPr>
    <w:rPr>
      <w:rFonts w:ascii="Arial" w:hAnsi="Arial"/>
      <w:snapToGrid w:val="0"/>
    </w:rPr>
  </w:style>
  <w:style w:type="paragraph" w:customStyle="1" w:styleId="CellTitle1">
    <w:name w:val="CellTitle1"/>
    <w:basedOn w:val="Texte1"/>
    <w:rsid w:val="00BB374E"/>
    <w:pPr>
      <w:numPr>
        <w:numId w:val="3"/>
      </w:numPr>
    </w:pPr>
    <w:rPr>
      <w:b/>
    </w:rPr>
  </w:style>
  <w:style w:type="paragraph" w:styleId="Textoindependiente">
    <w:name w:val="Body Text"/>
    <w:basedOn w:val="Normal"/>
    <w:rsid w:val="00BB374E"/>
    <w:pPr>
      <w:spacing w:after="120"/>
    </w:pPr>
  </w:style>
  <w:style w:type="paragraph" w:styleId="Mapadeldocumento">
    <w:name w:val="Document Map"/>
    <w:basedOn w:val="Normal"/>
    <w:semiHidden/>
    <w:rsid w:val="00BB374E"/>
    <w:pPr>
      <w:shd w:val="clear" w:color="auto" w:fill="000080"/>
    </w:pPr>
    <w:rPr>
      <w:rFonts w:ascii="Tahoma" w:hAnsi="Tahoma" w:cs="Tahom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3323"/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  <w:style w:type="paragraph" w:styleId="Prrafodelista">
    <w:name w:val="List Paragraph"/>
    <w:basedOn w:val="Normal"/>
    <w:uiPriority w:val="34"/>
    <w:qFormat/>
    <w:rsid w:val="00CC40C3"/>
    <w:pPr>
      <w:ind w:left="720"/>
    </w:pPr>
    <w:rPr>
      <w:rFonts w:eastAsiaTheme="minorHAnsi"/>
      <w:sz w:val="24"/>
      <w:szCs w:val="24"/>
      <w:lang w:val="es-ES" w:eastAsia="es-ES"/>
    </w:rPr>
  </w:style>
  <w:style w:type="character" w:styleId="Hipervnculo">
    <w:name w:val="Hyperlink"/>
    <w:basedOn w:val="Fuentedeprrafopredeter"/>
    <w:unhideWhenUsed/>
    <w:rsid w:val="001A148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37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757"/>
    <w:rPr>
      <w:rFonts w:ascii="Tahoma" w:hAnsi="Tahoma" w:cs="Tahoma"/>
      <w:sz w:val="16"/>
      <w:szCs w:val="16"/>
      <w:lang w:val="en-GB" w:eastAsia="en-US"/>
    </w:rPr>
  </w:style>
  <w:style w:type="character" w:styleId="nfasis">
    <w:name w:val="Emphasis"/>
    <w:basedOn w:val="Fuentedeprrafopredeter"/>
    <w:uiPriority w:val="20"/>
    <w:qFormat/>
    <w:rsid w:val="0056154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Vs\Templa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52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TRINIDAD GARCIA</cp:lastModifiedBy>
  <cp:revision>5</cp:revision>
  <cp:lastPrinted>2006-04-20T16:28:00Z</cp:lastPrinted>
  <dcterms:created xsi:type="dcterms:W3CDTF">2015-09-18T15:32:00Z</dcterms:created>
  <dcterms:modified xsi:type="dcterms:W3CDTF">2016-03-28T22:39:00Z</dcterms:modified>
</cp:coreProperties>
</file>